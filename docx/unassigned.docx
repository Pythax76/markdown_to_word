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32705903"/>
    <w:p w14:paraId="349482E5" w14:textId="77777777" w:rsidR="006E0041" w:rsidRPr="008A5E08" w:rsidRDefault="00874CD8" w:rsidP="008A5E08">
      <w:pPr>
        <w:pStyle w:val="Title"/>
      </w:pPr>
      <w:r w:rsidRPr="008A5E08">
        <w:fldChar w:fldCharType="begin"/>
      </w:r>
      <w:r w:rsidRPr="008A5E08">
        <w:instrText xml:space="preserve"> DOCPROPERTY  "LibraryTitle"  \* MERGEFORMAT </w:instrText>
      </w:r>
      <w:r w:rsidRPr="008A5E08">
        <w:fldChar w:fldCharType="separate"/>
      </w:r>
      <w:r w:rsidR="00D5399D">
        <w:t>Photronics IT Security Library</w:t>
      </w:r>
      <w:r w:rsidRPr="008A5E08">
        <w:fldChar w:fldCharType="end"/>
      </w:r>
    </w:p>
    <w:p w14:paraId="406E5153" w14:textId="77777777" w:rsidR="00386693" w:rsidRDefault="003D0D13" w:rsidP="0010569F">
      <w:pPr>
        <w:jc w:val="center"/>
      </w:pPr>
      <w:fldSimple w:instr=" DOCPROPERTY  &quot;DocumentCategory&quot;  \* MERGEFORMAT ">
        <w:r w:rsidR="00D5399D">
          <w:t>Policy</w:t>
        </w:r>
      </w:fldSimple>
    </w:p>
    <w:p w14:paraId="6332B797" w14:textId="77777777" w:rsidR="008150F3" w:rsidRDefault="00801265" w:rsidP="0010569F">
      <w:pPr>
        <w:spacing w:before="360"/>
      </w:pPr>
      <w:r w:rsidRPr="00801265">
        <w:t xml:space="preserve">Title: </w:t>
      </w:r>
      <w:sdt>
        <w:sdtPr>
          <w:alias w:val="Title"/>
          <w:tag w:val=""/>
          <w:id w:val="-444920703"/>
          <w:placeholder>
            <w:docPart w:val="3C618182790E45F4AF2ED204224C53BC"/>
          </w:placeholder>
          <w:dataBinding w:prefixMappings="xmlns:ns0='http://purl.org/dc/elements/1.1/' xmlns:ns1='http://schemas.openxmlformats.org/package/2006/metadata/core-properties' " w:xpath="/ns1:coreProperties[1]/ns0:title[1]" w:storeItemID="{6C3C8BC8-F283-45AE-878A-BAB7291924A1}"/>
          <w:text/>
        </w:sdtPr>
        <w:sdtEndPr/>
        <w:sdtContent>
          <w:r w:rsidR="00825902">
            <w:t>-unassigned-</w:t>
          </w:r>
        </w:sdtContent>
      </w:sdt>
      <w:bookmarkEnd w:id="0"/>
      <w:r w:rsidRPr="00801265">
        <w:t xml:space="preserve"> </w:t>
      </w:r>
      <w:bookmarkStart w:id="1" w:name="_Toc316033050"/>
      <w:bookmarkStart w:id="2" w:name="_Toc142609620"/>
      <w:bookmarkStart w:id="3" w:name="_Toc148540105"/>
    </w:p>
    <w:bookmarkEnd w:id="1"/>
    <w:bookmarkEnd w:id="2"/>
    <w:bookmarkEnd w:id="3"/>
    <w:p w14:paraId="2BB9FEEA" w14:textId="77777777" w:rsidR="00383719" w:rsidRDefault="00383719" w:rsidP="00383719">
      <w:pPr>
        <w:rPr>
          <w:rFonts w:eastAsia="Times New Roman"/>
        </w:rPr>
      </w:pPr>
    </w:p>
    <w:p w14:paraId="19750F6E" w14:textId="77777777" w:rsidR="00807B96" w:rsidRDefault="00807B96" w:rsidP="00383719">
      <w:pPr>
        <w:rPr>
          <w:rFonts w:eastAsia="Times New Roman"/>
        </w:rPr>
      </w:pPr>
    </w:p>
    <w:p w14:paraId="3ADDC02F" w14:textId="77777777" w:rsidR="00807B96" w:rsidRPr="00383719" w:rsidRDefault="00807B96" w:rsidP="00383719">
      <w:pPr>
        <w:rPr>
          <w:rFonts w:eastAsia="Times New Roman"/>
        </w:rPr>
      </w:pPr>
    </w:p>
    <w:p w14:paraId="6822A104" w14:textId="77777777" w:rsidR="00D5399D" w:rsidRPr="00D5399D" w:rsidRDefault="00D5399D" w:rsidP="00D5399D">
      <w:pPr>
        <w:pStyle w:val="Body1"/>
      </w:pPr>
      <w:r>
        <w:rPr>
          <w:rFonts w:eastAsia="Times New Roman"/>
        </w:rPr>
        <w:t>`Inline Code`</w:t>
      </w:r>
    </w:p>
    <w:sectPr w:rsidR="00D5399D" w:rsidRPr="00D5399D" w:rsidSect="00383719">
      <w:headerReference w:type="default" r:id="rId8"/>
      <w:footerReference w:type="default" r:id="rId9"/>
      <w:headerReference w:type="first" r:id="rId10"/>
      <w:footerReference w:type="first" r:id="rId11"/>
      <w:pgSz w:w="12240" w:h="15840"/>
      <w:pgMar w:top="720" w:right="1440" w:bottom="72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5DA5B" w14:textId="77777777" w:rsidR="00D5399D" w:rsidRDefault="00D5399D" w:rsidP="005947F3">
      <w:pPr>
        <w:spacing w:after="0" w:line="240" w:lineRule="auto"/>
      </w:pPr>
      <w:r>
        <w:separator/>
      </w:r>
    </w:p>
  </w:endnote>
  <w:endnote w:type="continuationSeparator" w:id="0">
    <w:p w14:paraId="387A590C" w14:textId="77777777" w:rsidR="00D5399D" w:rsidRDefault="00D5399D" w:rsidP="005947F3">
      <w:pPr>
        <w:spacing w:after="0" w:line="240" w:lineRule="auto"/>
      </w:pPr>
      <w:r>
        <w:continuationSeparator/>
      </w:r>
    </w:p>
  </w:endnote>
  <w:endnote w:type="continuationNotice" w:id="1">
    <w:p w14:paraId="3036F509" w14:textId="77777777" w:rsidR="00D5399D" w:rsidRDefault="00D539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D5381" w14:textId="77777777" w:rsidR="005947F3" w:rsidRDefault="005947F3" w:rsidP="005947F3">
    <w:pPr>
      <w:tabs>
        <w:tab w:val="left" w:pos="900"/>
        <w:tab w:val="left" w:pos="2415"/>
      </w:tabs>
      <w:jc w:val="center"/>
      <w:rPr>
        <w:rFonts w:cs="Arial"/>
        <w:color w:val="808080" w:themeColor="background1" w:themeShade="80"/>
        <w:sz w:val="16"/>
        <w:szCs w:val="16"/>
      </w:rPr>
    </w:pPr>
  </w:p>
  <w:p w14:paraId="4D09557A" w14:textId="77777777" w:rsidR="005947F3" w:rsidRPr="004543B3" w:rsidRDefault="005947F3" w:rsidP="005947F3">
    <w:pPr>
      <w:tabs>
        <w:tab w:val="left" w:pos="900"/>
        <w:tab w:val="left" w:pos="2415"/>
      </w:tabs>
      <w:ind w:left="-720" w:right="-270"/>
      <w:jc w:val="center"/>
      <w:rPr>
        <w:rFonts w:cs="Arial"/>
        <w:color w:val="808080" w:themeColor="background1" w:themeShade="80"/>
        <w:sz w:val="16"/>
        <w:szCs w:val="16"/>
      </w:rPr>
    </w:pPr>
    <w:r w:rsidRPr="004543B3">
      <w:rPr>
        <w:rFonts w:cs="Arial"/>
        <w:color w:val="808080" w:themeColor="background1" w:themeShade="80"/>
        <w:sz w:val="16"/>
        <w:szCs w:val="16"/>
      </w:rPr>
      <w:t>.</w:t>
    </w:r>
  </w:p>
  <w:tbl>
    <w:tblPr>
      <w:tblW w:w="14765" w:type="dxa"/>
      <w:tblInd w:w="-905" w:type="dxa"/>
      <w:tblLook w:val="04A0" w:firstRow="1" w:lastRow="0" w:firstColumn="1" w:lastColumn="0" w:noHBand="0" w:noVBand="1"/>
    </w:tblPr>
    <w:tblGrid>
      <w:gridCol w:w="275"/>
      <w:gridCol w:w="6120"/>
      <w:gridCol w:w="265"/>
      <w:gridCol w:w="545"/>
      <w:gridCol w:w="712"/>
      <w:gridCol w:w="1448"/>
      <w:gridCol w:w="810"/>
      <w:gridCol w:w="3505"/>
      <w:gridCol w:w="1085"/>
    </w:tblGrid>
    <w:tr w:rsidR="005947F3" w:rsidRPr="004543B3" w14:paraId="533D06C4" w14:textId="77777777" w:rsidTr="000266B8">
      <w:trPr>
        <w:gridAfter w:val="1"/>
        <w:wAfter w:w="1085" w:type="dxa"/>
        <w:trHeight w:hRule="exact" w:val="144"/>
      </w:trPr>
      <w:tc>
        <w:tcPr>
          <w:tcW w:w="275" w:type="dxa"/>
        </w:tcPr>
        <w:p w14:paraId="7A210C72" w14:textId="77777777" w:rsidR="005947F3" w:rsidRPr="004543B3" w:rsidRDefault="005947F3" w:rsidP="005947F3">
          <w:pPr>
            <w:tabs>
              <w:tab w:val="left" w:pos="900"/>
              <w:tab w:val="left" w:pos="2415"/>
            </w:tabs>
            <w:rPr>
              <w:rFonts w:cs="Arial"/>
              <w:color w:val="808080" w:themeColor="background1" w:themeShade="80"/>
              <w:szCs w:val="18"/>
            </w:rPr>
          </w:pPr>
        </w:p>
      </w:tc>
      <w:tc>
        <w:tcPr>
          <w:tcW w:w="6385" w:type="dxa"/>
          <w:gridSpan w:val="2"/>
        </w:tcPr>
        <w:p w14:paraId="60E77D87" w14:textId="77777777" w:rsidR="005947F3" w:rsidRPr="004543B3" w:rsidRDefault="005947F3" w:rsidP="00920105"/>
      </w:tc>
      <w:tc>
        <w:tcPr>
          <w:tcW w:w="1257" w:type="dxa"/>
          <w:gridSpan w:val="2"/>
        </w:tcPr>
        <w:p w14:paraId="2BC797A9" w14:textId="77777777" w:rsidR="005947F3" w:rsidRPr="004543B3" w:rsidRDefault="005947F3" w:rsidP="005947F3">
          <w:pPr>
            <w:tabs>
              <w:tab w:val="left" w:pos="900"/>
              <w:tab w:val="left" w:pos="2415"/>
            </w:tabs>
            <w:rPr>
              <w:rFonts w:cs="Arial"/>
              <w:color w:val="808080" w:themeColor="background1" w:themeShade="80"/>
              <w:szCs w:val="18"/>
            </w:rPr>
          </w:pPr>
        </w:p>
      </w:tc>
      <w:tc>
        <w:tcPr>
          <w:tcW w:w="2258" w:type="dxa"/>
          <w:gridSpan w:val="2"/>
        </w:tcPr>
        <w:p w14:paraId="2311EC4A" w14:textId="77777777" w:rsidR="005947F3" w:rsidRPr="004543B3" w:rsidRDefault="005947F3" w:rsidP="005947F3">
          <w:pPr>
            <w:tabs>
              <w:tab w:val="left" w:pos="900"/>
              <w:tab w:val="left" w:pos="2415"/>
            </w:tabs>
            <w:rPr>
              <w:rFonts w:cs="Arial"/>
              <w:color w:val="808080" w:themeColor="background1" w:themeShade="80"/>
              <w:szCs w:val="18"/>
            </w:rPr>
          </w:pPr>
        </w:p>
      </w:tc>
      <w:tc>
        <w:tcPr>
          <w:tcW w:w="3505" w:type="dxa"/>
        </w:tcPr>
        <w:p w14:paraId="01A287B6" w14:textId="77777777" w:rsidR="005947F3" w:rsidRPr="004543B3" w:rsidRDefault="005947F3" w:rsidP="005947F3">
          <w:pPr>
            <w:tabs>
              <w:tab w:val="left" w:pos="900"/>
              <w:tab w:val="left" w:pos="2415"/>
            </w:tabs>
            <w:rPr>
              <w:rFonts w:cs="Arial"/>
              <w:color w:val="808080" w:themeColor="background1" w:themeShade="80"/>
              <w:szCs w:val="18"/>
            </w:rPr>
          </w:pPr>
        </w:p>
      </w:tc>
    </w:tr>
    <w:tr w:rsidR="005947F3" w:rsidRPr="004543B3" w14:paraId="5A877338" w14:textId="77777777" w:rsidTr="000266B8">
      <w:tc>
        <w:tcPr>
          <w:tcW w:w="275" w:type="dxa"/>
        </w:tcPr>
        <w:p w14:paraId="67396924" w14:textId="77777777" w:rsidR="005947F3" w:rsidRPr="004543B3" w:rsidRDefault="005947F3" w:rsidP="005947F3">
          <w:pPr>
            <w:tabs>
              <w:tab w:val="left" w:pos="900"/>
              <w:tab w:val="left" w:pos="2415"/>
            </w:tabs>
            <w:rPr>
              <w:rFonts w:cs="Arial"/>
              <w:color w:val="808080" w:themeColor="background1" w:themeShade="80"/>
              <w:szCs w:val="18"/>
            </w:rPr>
          </w:pPr>
        </w:p>
      </w:tc>
      <w:tc>
        <w:tcPr>
          <w:tcW w:w="6120" w:type="dxa"/>
        </w:tcPr>
        <w:p w14:paraId="20836A83" w14:textId="77777777" w:rsidR="005947F3" w:rsidRPr="004543B3" w:rsidRDefault="005947F3" w:rsidP="005947F3">
          <w:pPr>
            <w:tabs>
              <w:tab w:val="left" w:pos="900"/>
              <w:tab w:val="left" w:pos="2415"/>
            </w:tabs>
            <w:rPr>
              <w:rFonts w:cs="Arial"/>
              <w:color w:val="808080" w:themeColor="background1" w:themeShade="80"/>
              <w:szCs w:val="18"/>
            </w:rPr>
          </w:pPr>
        </w:p>
      </w:tc>
      <w:tc>
        <w:tcPr>
          <w:tcW w:w="810" w:type="dxa"/>
          <w:gridSpan w:val="2"/>
        </w:tcPr>
        <w:p w14:paraId="6C99F4A9" w14:textId="77777777" w:rsidR="005947F3" w:rsidRPr="004543B3" w:rsidRDefault="005947F3" w:rsidP="005947F3">
          <w:pPr>
            <w:tabs>
              <w:tab w:val="left" w:pos="900"/>
              <w:tab w:val="left" w:pos="2415"/>
            </w:tabs>
            <w:rPr>
              <w:rFonts w:cs="Arial"/>
              <w:color w:val="808080" w:themeColor="background1" w:themeShade="80"/>
              <w:szCs w:val="18"/>
            </w:rPr>
          </w:pPr>
        </w:p>
      </w:tc>
      <w:tc>
        <w:tcPr>
          <w:tcW w:w="2160" w:type="dxa"/>
          <w:gridSpan w:val="2"/>
        </w:tcPr>
        <w:p w14:paraId="694BE5C3" w14:textId="77777777" w:rsidR="005947F3" w:rsidRPr="004543B3" w:rsidRDefault="005947F3" w:rsidP="005947F3">
          <w:pPr>
            <w:tabs>
              <w:tab w:val="left" w:pos="900"/>
              <w:tab w:val="left" w:pos="2415"/>
            </w:tabs>
            <w:rPr>
              <w:rFonts w:cs="Arial"/>
              <w:color w:val="808080" w:themeColor="background1" w:themeShade="80"/>
              <w:szCs w:val="18"/>
            </w:rPr>
          </w:pPr>
          <w:r>
            <w:rPr>
              <w:rFonts w:cs="Arial"/>
              <w:color w:val="808080" w:themeColor="background1" w:themeShade="80"/>
              <w:szCs w:val="18"/>
            </w:rPr>
            <w:t xml:space="preserve"> </w:t>
          </w:r>
        </w:p>
      </w:tc>
      <w:tc>
        <w:tcPr>
          <w:tcW w:w="810" w:type="dxa"/>
        </w:tcPr>
        <w:p w14:paraId="1FBA591C" w14:textId="77777777" w:rsidR="005947F3" w:rsidRPr="004543B3" w:rsidRDefault="005947F3" w:rsidP="005947F3">
          <w:pPr>
            <w:tabs>
              <w:tab w:val="left" w:pos="900"/>
              <w:tab w:val="left" w:pos="2415"/>
            </w:tabs>
            <w:rPr>
              <w:rFonts w:cs="Arial"/>
              <w:color w:val="808080" w:themeColor="background1" w:themeShade="80"/>
              <w:szCs w:val="18"/>
            </w:rPr>
          </w:pPr>
        </w:p>
      </w:tc>
      <w:tc>
        <w:tcPr>
          <w:tcW w:w="4590" w:type="dxa"/>
          <w:gridSpan w:val="2"/>
        </w:tcPr>
        <w:p w14:paraId="4AF956E5" w14:textId="77777777" w:rsidR="005947F3" w:rsidRPr="004543B3" w:rsidRDefault="005947F3" w:rsidP="005947F3">
          <w:pPr>
            <w:tabs>
              <w:tab w:val="left" w:pos="900"/>
              <w:tab w:val="left" w:pos="2415"/>
            </w:tabs>
            <w:rPr>
              <w:rFonts w:cs="Arial"/>
              <w:color w:val="808080" w:themeColor="background1" w:themeShade="80"/>
              <w:szCs w:val="18"/>
            </w:rPr>
          </w:pPr>
          <w:r w:rsidRPr="004543B3">
            <w:rPr>
              <w:rFonts w:cs="Arial"/>
              <w:color w:val="808080" w:themeColor="background1" w:themeShade="80"/>
              <w:szCs w:val="18"/>
            </w:rPr>
            <w:t xml:space="preserve">Page </w:t>
          </w:r>
          <w:r w:rsidRPr="004543B3">
            <w:rPr>
              <w:rFonts w:cs="Arial"/>
              <w:color w:val="808080" w:themeColor="background1" w:themeShade="80"/>
              <w:szCs w:val="18"/>
            </w:rPr>
            <w:fldChar w:fldCharType="begin"/>
          </w:r>
          <w:r w:rsidRPr="004543B3">
            <w:rPr>
              <w:rFonts w:cs="Arial"/>
              <w:color w:val="808080" w:themeColor="background1" w:themeShade="80"/>
              <w:szCs w:val="18"/>
            </w:rPr>
            <w:instrText xml:space="preserve"> PAGE  \* Arabic  \* MERGEFORMAT </w:instrText>
          </w:r>
          <w:r w:rsidRPr="004543B3">
            <w:rPr>
              <w:rFonts w:cs="Arial"/>
              <w:color w:val="808080" w:themeColor="background1" w:themeShade="80"/>
              <w:szCs w:val="18"/>
            </w:rPr>
            <w:fldChar w:fldCharType="separate"/>
          </w:r>
          <w:r>
            <w:rPr>
              <w:rFonts w:cs="Arial"/>
              <w:color w:val="808080" w:themeColor="background1" w:themeShade="80"/>
              <w:szCs w:val="18"/>
            </w:rPr>
            <w:t>4</w:t>
          </w:r>
          <w:r w:rsidRPr="004543B3">
            <w:rPr>
              <w:rFonts w:cs="Arial"/>
              <w:color w:val="808080" w:themeColor="background1" w:themeShade="80"/>
              <w:szCs w:val="18"/>
            </w:rPr>
            <w:fldChar w:fldCharType="end"/>
          </w:r>
          <w:r w:rsidRPr="004543B3">
            <w:rPr>
              <w:rFonts w:cs="Arial"/>
              <w:color w:val="808080" w:themeColor="background1" w:themeShade="80"/>
              <w:szCs w:val="18"/>
            </w:rPr>
            <w:t xml:space="preserve"> of </w:t>
          </w:r>
          <w:r w:rsidRPr="004543B3">
            <w:rPr>
              <w:rFonts w:cs="Arial"/>
              <w:color w:val="808080" w:themeColor="background1" w:themeShade="80"/>
              <w:szCs w:val="18"/>
            </w:rPr>
            <w:fldChar w:fldCharType="begin"/>
          </w:r>
          <w:r w:rsidRPr="004543B3">
            <w:rPr>
              <w:rFonts w:cs="Arial"/>
              <w:color w:val="808080" w:themeColor="background1" w:themeShade="80"/>
              <w:szCs w:val="18"/>
            </w:rPr>
            <w:instrText xml:space="preserve"> NUMPAGES  \* Arabic  \* MERGEFORMAT </w:instrText>
          </w:r>
          <w:r w:rsidRPr="004543B3">
            <w:rPr>
              <w:rFonts w:cs="Arial"/>
              <w:color w:val="808080" w:themeColor="background1" w:themeShade="80"/>
              <w:szCs w:val="18"/>
            </w:rPr>
            <w:fldChar w:fldCharType="separate"/>
          </w:r>
          <w:r>
            <w:rPr>
              <w:rFonts w:cs="Arial"/>
              <w:color w:val="808080" w:themeColor="background1" w:themeShade="80"/>
              <w:szCs w:val="18"/>
            </w:rPr>
            <w:t>13</w:t>
          </w:r>
          <w:r w:rsidRPr="004543B3">
            <w:rPr>
              <w:rFonts w:cs="Arial"/>
              <w:color w:val="808080" w:themeColor="background1" w:themeShade="80"/>
              <w:szCs w:val="18"/>
            </w:rPr>
            <w:fldChar w:fldCharType="end"/>
          </w:r>
        </w:p>
      </w:tc>
    </w:tr>
  </w:tbl>
  <w:p w14:paraId="195C17FE" w14:textId="77777777" w:rsidR="00234759" w:rsidRPr="00FE5BE4" w:rsidRDefault="00234759" w:rsidP="00D8504D">
    <w:pPr>
      <w:tabs>
        <w:tab w:val="left" w:pos="900"/>
        <w:tab w:val="left" w:pos="2415"/>
      </w:tabs>
      <w:spacing w:after="80"/>
      <w:jc w:val="center"/>
      <w:rPr>
        <w:rFonts w:cs="Arial"/>
        <w:color w:val="808080" w:themeColor="background1" w:themeShade="80"/>
        <w:sz w:val="16"/>
        <w:szCs w:val="16"/>
      </w:rPr>
    </w:pPr>
    <w:r w:rsidRPr="00FE5BE4">
      <w:rPr>
        <w:rFonts w:cs="Arial"/>
        <w:color w:val="808080" w:themeColor="background1" w:themeShade="80"/>
        <w:sz w:val="16"/>
        <w:szCs w:val="16"/>
      </w:rPr>
      <w:t xml:space="preserve">© </w:t>
    </w:r>
    <w:r w:rsidR="005E4A30">
      <w:rPr>
        <w:rFonts w:cs="Arial"/>
        <w:color w:val="808080" w:themeColor="background1" w:themeShade="80"/>
        <w:sz w:val="16"/>
        <w:szCs w:val="16"/>
      </w:rPr>
      <w:fldChar w:fldCharType="begin"/>
    </w:r>
    <w:r w:rsidR="005E4A30">
      <w:rPr>
        <w:rFonts w:cs="Arial"/>
        <w:color w:val="808080" w:themeColor="background1" w:themeShade="80"/>
        <w:sz w:val="16"/>
        <w:szCs w:val="16"/>
      </w:rPr>
      <w:instrText xml:space="preserve"> DOCPROPERTY  CompanyFormal  \* MERGEFORMAT </w:instrText>
    </w:r>
    <w:r w:rsidR="005E4A30">
      <w:rPr>
        <w:rFonts w:cs="Arial"/>
        <w:color w:val="808080" w:themeColor="background1" w:themeShade="80"/>
        <w:sz w:val="16"/>
        <w:szCs w:val="16"/>
      </w:rPr>
      <w:fldChar w:fldCharType="separate"/>
    </w:r>
    <w:r w:rsidR="00D5399D">
      <w:rPr>
        <w:rFonts w:cs="Arial"/>
        <w:color w:val="808080" w:themeColor="background1" w:themeShade="80"/>
        <w:sz w:val="16"/>
        <w:szCs w:val="16"/>
      </w:rPr>
      <w:t>Photronics, Inc.</w:t>
    </w:r>
    <w:r w:rsidR="005E4A30">
      <w:rPr>
        <w:rFonts w:cs="Arial"/>
        <w:color w:val="808080" w:themeColor="background1" w:themeShade="80"/>
        <w:sz w:val="16"/>
        <w:szCs w:val="16"/>
      </w:rPr>
      <w:fldChar w:fldCharType="end"/>
    </w:r>
    <w:r w:rsidRPr="00FE5BE4">
      <w:rPr>
        <w:rFonts w:cs="Arial"/>
        <w:color w:val="808080" w:themeColor="background1" w:themeShade="80"/>
        <w:sz w:val="16"/>
        <w:szCs w:val="16"/>
      </w:rPr>
      <w:t>.</w:t>
    </w:r>
    <w:r w:rsidR="0015149A">
      <w:rPr>
        <w:rFonts w:cs="Arial"/>
        <w:color w:val="808080" w:themeColor="background1" w:themeShade="80"/>
        <w:sz w:val="16"/>
        <w:szCs w:val="16"/>
      </w:rPr>
      <w:t xml:space="preserve"> </w:t>
    </w:r>
    <w:r w:rsidR="0015149A">
      <w:rPr>
        <w:rFonts w:cs="Arial"/>
        <w:color w:val="808080" w:themeColor="background1" w:themeShade="80"/>
        <w:sz w:val="16"/>
        <w:szCs w:val="16"/>
      </w:rPr>
      <w:fldChar w:fldCharType="begin"/>
    </w:r>
    <w:r w:rsidR="0015149A">
      <w:rPr>
        <w:rFonts w:cs="Arial"/>
        <w:color w:val="808080" w:themeColor="background1" w:themeShade="80"/>
        <w:sz w:val="16"/>
        <w:szCs w:val="16"/>
      </w:rPr>
      <w:instrText xml:space="preserve"> DOCPROPERTY  DontCopy  \* MERGEFORMAT </w:instrText>
    </w:r>
    <w:r w:rsidR="0015149A">
      <w:rPr>
        <w:rFonts w:cs="Arial"/>
        <w:color w:val="808080" w:themeColor="background1" w:themeShade="80"/>
        <w:sz w:val="16"/>
        <w:szCs w:val="16"/>
      </w:rPr>
      <w:fldChar w:fldCharType="separate"/>
    </w:r>
    <w:r w:rsidR="00D5399D">
      <w:rPr>
        <w:rFonts w:cs="Arial"/>
        <w:color w:val="808080" w:themeColor="background1" w:themeShade="80"/>
        <w:sz w:val="16"/>
        <w:szCs w:val="16"/>
      </w:rPr>
      <w:t>Unauthorized reproduction and communication is prohibited.</w:t>
    </w:r>
    <w:r w:rsidR="0015149A">
      <w:rPr>
        <w:rFonts w:cs="Arial"/>
        <w:color w:val="808080" w:themeColor="background1" w:themeShade="80"/>
        <w:sz w:val="16"/>
        <w:szCs w:val="16"/>
      </w:rPr>
      <w:fldChar w:fldCharType="end"/>
    </w:r>
  </w:p>
  <w:p w14:paraId="7D112D48" w14:textId="77777777" w:rsidR="005947F3" w:rsidRPr="001F4077" w:rsidRDefault="00EF4EFE" w:rsidP="00D8504D">
    <w:pPr>
      <w:tabs>
        <w:tab w:val="left" w:pos="900"/>
        <w:tab w:val="left" w:pos="2415"/>
      </w:tabs>
      <w:spacing w:after="80"/>
      <w:rPr>
        <w:rFonts w:cs="Arial"/>
        <w:color w:val="808080" w:themeColor="background1" w:themeShade="80"/>
        <w:szCs w:val="18"/>
      </w:rP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VersionWarning  \* MERGEFORMAT </w:instrText>
    </w:r>
    <w:r>
      <w:rPr>
        <w:rFonts w:cs="Arial"/>
        <w:color w:val="808080" w:themeColor="background1" w:themeShade="80"/>
        <w:sz w:val="16"/>
        <w:szCs w:val="16"/>
      </w:rPr>
      <w:fldChar w:fldCharType="separate"/>
    </w:r>
    <w:r w:rsidR="00D5399D">
      <w:rPr>
        <w:rFonts w:cs="Arial"/>
        <w:color w:val="808080" w:themeColor="background1" w:themeShade="80"/>
        <w:sz w:val="16"/>
        <w:szCs w:val="16"/>
      </w:rPr>
      <w:t>This document might have been revised since it was printed. Check the document control system for the latest version before using or copying.</w:t>
    </w:r>
    <w:r>
      <w:rPr>
        <w:rFonts w:cs="Arial"/>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45AC9" w14:textId="77777777" w:rsidR="00383719" w:rsidRDefault="003F412E" w:rsidP="00D8504D">
    <w:pPr>
      <w:spacing w:after="80"/>
      <w:jc w:val="center"/>
      <w:rPr>
        <w:rFonts w:cs="Arial"/>
        <w:color w:val="808080" w:themeColor="background1" w:themeShade="80"/>
        <w:sz w:val="16"/>
        <w:szCs w:val="16"/>
      </w:rP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ConfidentailityStatement  \* MERGEFORMAT </w:instrText>
    </w:r>
    <w:r>
      <w:rPr>
        <w:rFonts w:cs="Arial"/>
        <w:color w:val="808080" w:themeColor="background1" w:themeShade="80"/>
        <w:sz w:val="16"/>
        <w:szCs w:val="16"/>
      </w:rPr>
      <w:fldChar w:fldCharType="separate"/>
    </w:r>
    <w:r w:rsidR="00D5399D">
      <w:rPr>
        <w:rFonts w:cs="Arial"/>
        <w:color w:val="808080" w:themeColor="background1" w:themeShade="80"/>
        <w:sz w:val="16"/>
        <w:szCs w:val="16"/>
      </w:rPr>
      <w:t>This document is the property of Photronics, Inc. Unauthorized use or distribution is prohibited.</w:t>
    </w:r>
    <w:r>
      <w:rPr>
        <w:rFonts w:cs="Arial"/>
        <w:color w:val="808080" w:themeColor="background1" w:themeShade="80"/>
        <w:sz w:val="16"/>
        <w:szCs w:val="16"/>
      </w:rPr>
      <w:fldChar w:fldCharType="end"/>
    </w:r>
  </w:p>
  <w:p w14:paraId="63EBBDBD" w14:textId="77777777" w:rsidR="00EF4EFE" w:rsidRPr="003F412E" w:rsidRDefault="00EF4EFE" w:rsidP="00D8504D">
    <w:pPr>
      <w:spacing w:after="80"/>
      <w:jc w:val="center"/>
    </w:pPr>
    <w:r>
      <w:rPr>
        <w:rFonts w:cs="Arial"/>
        <w:color w:val="808080" w:themeColor="background1" w:themeShade="80"/>
        <w:sz w:val="16"/>
        <w:szCs w:val="16"/>
      </w:rPr>
      <w:fldChar w:fldCharType="begin"/>
    </w:r>
    <w:r>
      <w:rPr>
        <w:rFonts w:cs="Arial"/>
        <w:color w:val="808080" w:themeColor="background1" w:themeShade="80"/>
        <w:sz w:val="16"/>
        <w:szCs w:val="16"/>
      </w:rPr>
      <w:instrText xml:space="preserve"> DOCPROPERTY  VersionWarning  \* MERGEFORMAT </w:instrText>
    </w:r>
    <w:r>
      <w:rPr>
        <w:rFonts w:cs="Arial"/>
        <w:color w:val="808080" w:themeColor="background1" w:themeShade="80"/>
        <w:sz w:val="16"/>
        <w:szCs w:val="16"/>
      </w:rPr>
      <w:fldChar w:fldCharType="separate"/>
    </w:r>
    <w:r w:rsidR="00D5399D">
      <w:rPr>
        <w:rFonts w:cs="Arial"/>
        <w:color w:val="808080" w:themeColor="background1" w:themeShade="80"/>
        <w:sz w:val="16"/>
        <w:szCs w:val="16"/>
      </w:rPr>
      <w:t>This document might have been revised since it was printed. Check the document control system for the latest version before using or copying.</w:t>
    </w:r>
    <w:r>
      <w:rPr>
        <w:rFonts w:cs="Arial"/>
        <w:color w:val="808080" w:themeColor="background1" w:themeShade="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6939E" w14:textId="77777777" w:rsidR="00D5399D" w:rsidRDefault="00D5399D" w:rsidP="005947F3">
      <w:pPr>
        <w:spacing w:after="0" w:line="240" w:lineRule="auto"/>
      </w:pPr>
      <w:r>
        <w:separator/>
      </w:r>
    </w:p>
  </w:footnote>
  <w:footnote w:type="continuationSeparator" w:id="0">
    <w:p w14:paraId="7F4D0848" w14:textId="77777777" w:rsidR="00D5399D" w:rsidRDefault="00D5399D" w:rsidP="005947F3">
      <w:pPr>
        <w:spacing w:after="0" w:line="240" w:lineRule="auto"/>
      </w:pPr>
      <w:r>
        <w:continuationSeparator/>
      </w:r>
    </w:p>
  </w:footnote>
  <w:footnote w:type="continuationNotice" w:id="1">
    <w:p w14:paraId="42F65E00" w14:textId="77777777" w:rsidR="00D5399D" w:rsidRDefault="00D539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56" w:type="dxa"/>
      <w:jc w:val="center"/>
      <w:tblLook w:val="04A0" w:firstRow="1" w:lastRow="0" w:firstColumn="1" w:lastColumn="0" w:noHBand="0" w:noVBand="1"/>
    </w:tblPr>
    <w:tblGrid>
      <w:gridCol w:w="4278"/>
      <w:gridCol w:w="1822"/>
      <w:gridCol w:w="4556"/>
    </w:tblGrid>
    <w:tr w:rsidR="00004305" w:rsidRPr="00137D0B" w14:paraId="306BD389" w14:textId="77777777" w:rsidTr="003065A8">
      <w:trPr>
        <w:trHeight w:val="350"/>
        <w:jc w:val="center"/>
      </w:trPr>
      <w:tc>
        <w:tcPr>
          <w:tcW w:w="4225" w:type="dxa"/>
          <w:tcMar>
            <w:left w:w="72" w:type="dxa"/>
            <w:right w:w="72" w:type="dxa"/>
          </w:tcMar>
        </w:tcPr>
        <w:p w14:paraId="414C24F1" w14:textId="77777777" w:rsidR="00004305" w:rsidRPr="00137D0B" w:rsidRDefault="00DB1A89" w:rsidP="003065A8">
          <w:pPr>
            <w:tabs>
              <w:tab w:val="center" w:pos="4680"/>
              <w:tab w:val="right" w:pos="9360"/>
            </w:tabs>
            <w:spacing w:after="0" w:line="240" w:lineRule="auto"/>
          </w:pPr>
          <w:r w:rsidRPr="00962D06">
            <w:rPr>
              <w:rFonts w:cs="Arial"/>
              <w:b/>
              <w:bCs/>
              <w:szCs w:val="18"/>
            </w:rPr>
            <w:t>Classification:</w:t>
          </w:r>
          <w:r>
            <w:rPr>
              <w:rFonts w:cs="Arial"/>
              <w:szCs w:val="18"/>
            </w:rPr>
            <w:t xml:space="preserve"> </w:t>
          </w:r>
          <w:r w:rsidR="006151BF">
            <w:rPr>
              <w:rFonts w:cs="Arial"/>
              <w:szCs w:val="18"/>
            </w:rPr>
            <w:fldChar w:fldCharType="begin"/>
          </w:r>
          <w:r w:rsidR="006151BF">
            <w:rPr>
              <w:rFonts w:cs="Arial"/>
              <w:szCs w:val="18"/>
            </w:rPr>
            <w:instrText xml:space="preserve"> DOCPROPERTY  Classification  \* MERGEFORMAT </w:instrText>
          </w:r>
          <w:r w:rsidR="006151BF">
            <w:rPr>
              <w:rFonts w:cs="Arial"/>
              <w:szCs w:val="18"/>
            </w:rPr>
            <w:fldChar w:fldCharType="separate"/>
          </w:r>
          <w:r w:rsidR="00D5399D">
            <w:rPr>
              <w:rFonts w:cs="Arial"/>
              <w:szCs w:val="18"/>
            </w:rPr>
            <w:t>Internal Use Only</w:t>
          </w:r>
          <w:r w:rsidR="006151BF">
            <w:rPr>
              <w:rFonts w:cs="Arial"/>
              <w:szCs w:val="18"/>
            </w:rPr>
            <w:fldChar w:fldCharType="end"/>
          </w:r>
        </w:p>
      </w:tc>
      <w:tc>
        <w:tcPr>
          <w:tcW w:w="1800" w:type="dxa"/>
          <w:vMerge w:val="restart"/>
          <w:tcMar>
            <w:left w:w="72" w:type="dxa"/>
            <w:right w:w="72" w:type="dxa"/>
          </w:tcMar>
          <w:vAlign w:val="center"/>
        </w:tcPr>
        <w:p w14:paraId="21321176" w14:textId="77777777" w:rsidR="00004305" w:rsidRPr="00137D0B" w:rsidRDefault="00336E19"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center"/>
          </w:pPr>
          <w:r w:rsidRPr="00336E19">
            <w:rPr>
              <w:noProof/>
            </w:rPr>
            <w:drawing>
              <wp:inline distT="0" distB="0" distL="0" distR="0" wp14:anchorId="37FCCEE3" wp14:editId="7899A17E">
                <wp:extent cx="766761" cy="838200"/>
                <wp:effectExtent l="0" t="0" r="0" b="0"/>
                <wp:docPr id="188270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0387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3795" cy="845889"/>
                        </a:xfrm>
                        <a:prstGeom prst="rect">
                          <a:avLst/>
                        </a:prstGeom>
                        <a:noFill/>
                        <a:ln>
                          <a:noFill/>
                        </a:ln>
                      </pic:spPr>
                    </pic:pic>
                  </a:graphicData>
                </a:graphic>
              </wp:inline>
            </w:drawing>
          </w:r>
        </w:p>
      </w:tc>
      <w:tc>
        <w:tcPr>
          <w:tcW w:w="4500" w:type="dxa"/>
          <w:tcMar>
            <w:left w:w="72" w:type="dxa"/>
            <w:right w:w="72" w:type="dxa"/>
          </w:tcMar>
          <w:vAlign w:val="center"/>
        </w:tcPr>
        <w:p w14:paraId="18D4A287" w14:textId="77777777" w:rsidR="00004305" w:rsidRPr="00137D0B" w:rsidRDefault="00004305" w:rsidP="003065A8">
          <w:pPr>
            <w:tabs>
              <w:tab w:val="center" w:pos="4680"/>
              <w:tab w:val="right" w:pos="9360"/>
            </w:tabs>
            <w:spacing w:after="0" w:line="240" w:lineRule="auto"/>
            <w:jc w:val="right"/>
          </w:pPr>
          <w:r w:rsidRPr="00B11D05">
            <w:rPr>
              <w:rFonts w:cs="Arial"/>
              <w:b/>
              <w:bCs/>
              <w:szCs w:val="18"/>
            </w:rPr>
            <w:t>Doc</w:t>
          </w:r>
          <w:r w:rsidR="00B11D05" w:rsidRPr="00B11D05">
            <w:rPr>
              <w:rFonts w:cs="Arial"/>
              <w:b/>
              <w:bCs/>
              <w:szCs w:val="18"/>
            </w:rPr>
            <w:t>ument</w:t>
          </w:r>
          <w:r w:rsidRPr="00B11D05">
            <w:rPr>
              <w:rFonts w:cs="Arial"/>
              <w:b/>
              <w:bCs/>
              <w:szCs w:val="18"/>
            </w:rPr>
            <w:t xml:space="preserve"> ID</w:t>
          </w:r>
          <w:r w:rsidR="00B11D05" w:rsidRPr="00B11D05">
            <w:rPr>
              <w:rFonts w:cs="Arial"/>
              <w:b/>
              <w:bCs/>
              <w:szCs w:val="18"/>
            </w:rPr>
            <w:t>:</w:t>
          </w:r>
          <w:r w:rsidR="00B5007B" w:rsidRPr="00B11D05">
            <w:rPr>
              <w:rFonts w:cs="Arial"/>
              <w:b/>
              <w:bCs/>
              <w:szCs w:val="18"/>
            </w:rPr>
            <w:t xml:space="preserve"> </w:t>
          </w:r>
          <w:r w:rsidR="00B5007B">
            <w:rPr>
              <w:rFonts w:cs="Arial"/>
              <w:szCs w:val="18"/>
            </w:rPr>
            <w:fldChar w:fldCharType="begin"/>
          </w:r>
          <w:r w:rsidR="00B5007B">
            <w:rPr>
              <w:rFonts w:cs="Arial"/>
              <w:szCs w:val="18"/>
            </w:rPr>
            <w:instrText xml:space="preserve"> DOCPROPERTY  "DocID"  \* MERGEFORMAT </w:instrText>
          </w:r>
          <w:r w:rsidR="00B5007B">
            <w:rPr>
              <w:rFonts w:cs="Arial"/>
              <w:szCs w:val="18"/>
            </w:rPr>
            <w:fldChar w:fldCharType="separate"/>
          </w:r>
          <w:r w:rsidR="00D5399D">
            <w:rPr>
              <w:rFonts w:cs="Arial"/>
              <w:szCs w:val="18"/>
            </w:rPr>
            <w:t>POL-IT-0001</w:t>
          </w:r>
          <w:r w:rsidR="00B5007B">
            <w:rPr>
              <w:rFonts w:cs="Arial"/>
              <w:szCs w:val="18"/>
            </w:rPr>
            <w:fldChar w:fldCharType="end"/>
          </w:r>
          <w:r w:rsidRPr="00137D0B">
            <w:rPr>
              <w:rFonts w:cs="Arial"/>
              <w:szCs w:val="18"/>
            </w:rPr>
            <w:t xml:space="preserve"> </w:t>
          </w:r>
        </w:p>
      </w:tc>
    </w:tr>
    <w:tr w:rsidR="00004305" w:rsidRPr="00137D0B" w14:paraId="1F7C3199" w14:textId="77777777" w:rsidTr="003065A8">
      <w:trPr>
        <w:jc w:val="center"/>
      </w:trPr>
      <w:tc>
        <w:tcPr>
          <w:tcW w:w="4225" w:type="dxa"/>
          <w:tcMar>
            <w:left w:w="72" w:type="dxa"/>
            <w:right w:w="72" w:type="dxa"/>
          </w:tcMar>
        </w:tcPr>
        <w:p w14:paraId="339EF4FA"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r w:rsidRPr="00962D06">
            <w:rPr>
              <w:b/>
              <w:bCs/>
            </w:rPr>
            <w:t>Facility:</w:t>
          </w:r>
          <w:r w:rsidRPr="00137D0B">
            <w:t xml:space="preserve"> </w:t>
          </w:r>
          <w:fldSimple w:instr=" DOCPROPERTY  &quot;AssignedFacility&quot;  \* MERGEFORMAT ">
            <w:r w:rsidR="00D5399D">
              <w:t>-unassigned-</w:t>
            </w:r>
          </w:fldSimple>
        </w:p>
      </w:tc>
      <w:tc>
        <w:tcPr>
          <w:tcW w:w="1800" w:type="dxa"/>
          <w:vMerge/>
          <w:tcMar>
            <w:left w:w="72" w:type="dxa"/>
            <w:right w:w="72" w:type="dxa"/>
          </w:tcMar>
        </w:tcPr>
        <w:p w14:paraId="7428FC39"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500" w:type="dxa"/>
          <w:tcMar>
            <w:left w:w="72" w:type="dxa"/>
            <w:right w:w="72" w:type="dxa"/>
          </w:tcMar>
          <w:vAlign w:val="center"/>
        </w:tcPr>
        <w:p w14:paraId="63611C01"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right"/>
          </w:pPr>
          <w:r w:rsidRPr="00962D06">
            <w:rPr>
              <w:rFonts w:cs="Arial"/>
              <w:b/>
              <w:bCs/>
              <w:szCs w:val="18"/>
            </w:rPr>
            <w:t>Version:</w:t>
          </w:r>
          <w:r w:rsidRPr="00137D0B">
            <w:rPr>
              <w:rFonts w:cs="Arial"/>
              <w:szCs w:val="18"/>
            </w:rPr>
            <w:t xml:space="preserve"> </w:t>
          </w:r>
          <w:r w:rsidR="00830767">
            <w:rPr>
              <w:rFonts w:cs="Arial"/>
              <w:szCs w:val="18"/>
            </w:rPr>
            <w:fldChar w:fldCharType="begin"/>
          </w:r>
          <w:r w:rsidR="00830767">
            <w:rPr>
              <w:rFonts w:cs="Arial"/>
              <w:szCs w:val="18"/>
            </w:rPr>
            <w:instrText xml:space="preserve"> DOCPROPERTY  Version  \* MERGEFORMAT </w:instrText>
          </w:r>
          <w:r w:rsidR="00830767">
            <w:rPr>
              <w:rFonts w:cs="Arial"/>
              <w:szCs w:val="18"/>
            </w:rPr>
            <w:fldChar w:fldCharType="separate"/>
          </w:r>
          <w:r w:rsidR="00D5399D">
            <w:rPr>
              <w:rFonts w:cs="Arial"/>
              <w:szCs w:val="18"/>
            </w:rPr>
            <w:t>3.0</w:t>
          </w:r>
          <w:r w:rsidR="00830767">
            <w:rPr>
              <w:rFonts w:cs="Arial"/>
              <w:szCs w:val="18"/>
            </w:rPr>
            <w:fldChar w:fldCharType="end"/>
          </w:r>
        </w:p>
      </w:tc>
    </w:tr>
    <w:tr w:rsidR="00004305" w:rsidRPr="00137D0B" w14:paraId="283CC397" w14:textId="77777777" w:rsidTr="003065A8">
      <w:trPr>
        <w:jc w:val="center"/>
      </w:trPr>
      <w:tc>
        <w:tcPr>
          <w:tcW w:w="4225" w:type="dxa"/>
          <w:tcMar>
            <w:left w:w="72" w:type="dxa"/>
            <w:right w:w="72" w:type="dxa"/>
          </w:tcMar>
        </w:tcPr>
        <w:p w14:paraId="7A878F3F"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1800" w:type="dxa"/>
          <w:vMerge/>
          <w:tcMar>
            <w:left w:w="72" w:type="dxa"/>
            <w:right w:w="72" w:type="dxa"/>
          </w:tcMar>
        </w:tcPr>
        <w:p w14:paraId="3D8F6DD5" w14:textId="77777777" w:rsidR="00004305" w:rsidRPr="00137D0B" w:rsidRDefault="00004305"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500" w:type="dxa"/>
          <w:tcMar>
            <w:left w:w="72" w:type="dxa"/>
            <w:right w:w="72" w:type="dxa"/>
          </w:tcMar>
        </w:tcPr>
        <w:p w14:paraId="4275474A" w14:textId="77777777" w:rsidR="00004305" w:rsidRPr="00137D0B" w:rsidRDefault="00004305" w:rsidP="003065A8">
          <w:pPr>
            <w:tabs>
              <w:tab w:val="center" w:pos="4680"/>
              <w:tab w:val="right" w:pos="9360"/>
            </w:tabs>
            <w:spacing w:after="0" w:line="240" w:lineRule="auto"/>
            <w:jc w:val="right"/>
          </w:pPr>
          <w:r w:rsidRPr="00137D0B">
            <w:t xml:space="preserve">Page </w:t>
          </w:r>
          <w:r w:rsidRPr="00137D0B">
            <w:rPr>
              <w:color w:val="2B579A"/>
              <w:shd w:val="clear" w:color="auto" w:fill="E6E6E6"/>
            </w:rPr>
            <w:fldChar w:fldCharType="begin"/>
          </w:r>
          <w:r w:rsidRPr="00137D0B">
            <w:instrText>PAGE</w:instrText>
          </w:r>
          <w:r w:rsidRPr="00137D0B">
            <w:rPr>
              <w:color w:val="2B579A"/>
              <w:shd w:val="clear" w:color="auto" w:fill="E6E6E6"/>
            </w:rPr>
            <w:fldChar w:fldCharType="separate"/>
          </w:r>
          <w:r>
            <w:rPr>
              <w:color w:val="2B579A"/>
              <w:shd w:val="clear" w:color="auto" w:fill="E6E6E6"/>
            </w:rPr>
            <w:t>4</w:t>
          </w:r>
          <w:r w:rsidRPr="00137D0B">
            <w:rPr>
              <w:color w:val="2B579A"/>
              <w:shd w:val="clear" w:color="auto" w:fill="E6E6E6"/>
            </w:rPr>
            <w:fldChar w:fldCharType="end"/>
          </w:r>
          <w:r w:rsidRPr="00137D0B">
            <w:t xml:space="preserve"> of </w:t>
          </w:r>
          <w:r w:rsidRPr="00137D0B">
            <w:rPr>
              <w:color w:val="2B579A"/>
              <w:shd w:val="clear" w:color="auto" w:fill="E6E6E6"/>
            </w:rPr>
            <w:fldChar w:fldCharType="begin"/>
          </w:r>
          <w:r w:rsidRPr="00137D0B">
            <w:instrText>NUMPAGES</w:instrText>
          </w:r>
          <w:r w:rsidRPr="00137D0B">
            <w:rPr>
              <w:color w:val="2B579A"/>
              <w:shd w:val="clear" w:color="auto" w:fill="E6E6E6"/>
            </w:rPr>
            <w:fldChar w:fldCharType="separate"/>
          </w:r>
          <w:r>
            <w:rPr>
              <w:color w:val="2B579A"/>
              <w:shd w:val="clear" w:color="auto" w:fill="E6E6E6"/>
            </w:rPr>
            <w:t>13</w:t>
          </w:r>
          <w:r w:rsidRPr="00137D0B">
            <w:rPr>
              <w:color w:val="2B579A"/>
              <w:shd w:val="clear" w:color="auto" w:fill="E6E6E6"/>
            </w:rPr>
            <w:fldChar w:fldCharType="end"/>
          </w:r>
        </w:p>
      </w:tc>
    </w:tr>
  </w:tbl>
  <w:p w14:paraId="3E284C4D" w14:textId="77777777" w:rsidR="005947F3" w:rsidRPr="00004305" w:rsidRDefault="005947F3" w:rsidP="00336E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25" w:type="dxa"/>
      <w:tblInd w:w="-578" w:type="dxa"/>
      <w:tblCellMar>
        <w:left w:w="43" w:type="dxa"/>
        <w:right w:w="43" w:type="dxa"/>
      </w:tblCellMar>
      <w:tblLook w:val="04A0" w:firstRow="1" w:lastRow="0" w:firstColumn="1" w:lastColumn="0" w:noHBand="0" w:noVBand="1"/>
    </w:tblPr>
    <w:tblGrid>
      <w:gridCol w:w="3940"/>
      <w:gridCol w:w="2175"/>
      <w:gridCol w:w="4410"/>
    </w:tblGrid>
    <w:tr w:rsidR="00DD4866" w:rsidRPr="00137D0B" w14:paraId="3CCEE06C" w14:textId="77777777" w:rsidTr="00B56B68">
      <w:trPr>
        <w:trHeight w:val="260"/>
      </w:trPr>
      <w:tc>
        <w:tcPr>
          <w:tcW w:w="3940" w:type="dxa"/>
        </w:tcPr>
        <w:p w14:paraId="6E95B069" w14:textId="77777777" w:rsidR="00DD4866" w:rsidRPr="00643709" w:rsidRDefault="00DD4866" w:rsidP="003065A8">
          <w:pPr>
            <w:tabs>
              <w:tab w:val="center" w:pos="4680"/>
              <w:tab w:val="right" w:pos="9360"/>
            </w:tabs>
            <w:spacing w:before="120" w:after="0" w:line="240" w:lineRule="auto"/>
            <w:rPr>
              <w:sz w:val="20"/>
              <w:szCs w:val="16"/>
            </w:rPr>
          </w:pPr>
          <w:r w:rsidRPr="00643709">
            <w:rPr>
              <w:rFonts w:cs="Arial"/>
              <w:b/>
              <w:bCs/>
              <w:sz w:val="20"/>
              <w:szCs w:val="16"/>
            </w:rPr>
            <w:t>Classification:</w:t>
          </w:r>
          <w:r w:rsidRPr="00643709">
            <w:rPr>
              <w:rFonts w:cs="Arial"/>
              <w:sz w:val="20"/>
              <w:szCs w:val="16"/>
            </w:rPr>
            <w:t xml:space="preserve"> </w:t>
          </w:r>
          <w:r w:rsidRPr="00643709">
            <w:rPr>
              <w:rFonts w:cs="Arial"/>
              <w:sz w:val="20"/>
              <w:szCs w:val="16"/>
            </w:rPr>
            <w:fldChar w:fldCharType="begin"/>
          </w:r>
          <w:r w:rsidRPr="00643709">
            <w:rPr>
              <w:rFonts w:cs="Arial"/>
              <w:sz w:val="20"/>
              <w:szCs w:val="16"/>
            </w:rPr>
            <w:instrText xml:space="preserve"> DOCPROPERTY  Classification  \* MERGEFORMAT </w:instrText>
          </w:r>
          <w:r w:rsidRPr="00643709">
            <w:rPr>
              <w:rFonts w:cs="Arial"/>
              <w:sz w:val="20"/>
              <w:szCs w:val="16"/>
            </w:rPr>
            <w:fldChar w:fldCharType="separate"/>
          </w:r>
          <w:r w:rsidR="00D5399D">
            <w:rPr>
              <w:rFonts w:cs="Arial"/>
              <w:sz w:val="20"/>
              <w:szCs w:val="16"/>
            </w:rPr>
            <w:t>Internal Use Only</w:t>
          </w:r>
          <w:r w:rsidRPr="00643709">
            <w:rPr>
              <w:rFonts w:cs="Arial"/>
              <w:sz w:val="20"/>
              <w:szCs w:val="16"/>
            </w:rPr>
            <w:fldChar w:fldCharType="end"/>
          </w:r>
        </w:p>
      </w:tc>
      <w:tc>
        <w:tcPr>
          <w:tcW w:w="2175" w:type="dxa"/>
          <w:vMerge w:val="restart"/>
          <w:vAlign w:val="center"/>
        </w:tcPr>
        <w:p w14:paraId="7F9D9CAF"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jc w:val="center"/>
          </w:pPr>
          <w:r w:rsidRPr="00336E19">
            <w:rPr>
              <w:noProof/>
            </w:rPr>
            <w:drawing>
              <wp:inline distT="0" distB="0" distL="0" distR="0" wp14:anchorId="38D56678" wp14:editId="6DC8E1A2">
                <wp:extent cx="1227034" cy="1338580"/>
                <wp:effectExtent l="0" t="0" r="0" b="0"/>
                <wp:docPr id="44875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5232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4712" cy="1357865"/>
                        </a:xfrm>
                        <a:prstGeom prst="rect">
                          <a:avLst/>
                        </a:prstGeom>
                        <a:noFill/>
                        <a:ln>
                          <a:noFill/>
                        </a:ln>
                      </pic:spPr>
                    </pic:pic>
                  </a:graphicData>
                </a:graphic>
              </wp:inline>
            </w:drawing>
          </w:r>
        </w:p>
      </w:tc>
      <w:tc>
        <w:tcPr>
          <w:tcW w:w="4410" w:type="dxa"/>
          <w:vAlign w:val="center"/>
        </w:tcPr>
        <w:p w14:paraId="5C90DF2E" w14:textId="77777777" w:rsidR="00DD4866" w:rsidRPr="00643709" w:rsidRDefault="00DD4866" w:rsidP="003065A8">
          <w:pPr>
            <w:tabs>
              <w:tab w:val="center" w:pos="4680"/>
              <w:tab w:val="right" w:pos="9360"/>
            </w:tabs>
            <w:spacing w:before="120" w:after="0" w:line="240" w:lineRule="auto"/>
            <w:jc w:val="right"/>
            <w:rPr>
              <w:sz w:val="20"/>
              <w:szCs w:val="16"/>
            </w:rPr>
          </w:pPr>
          <w:r w:rsidRPr="00643709">
            <w:rPr>
              <w:rFonts w:cs="Arial"/>
              <w:b/>
              <w:bCs/>
              <w:sz w:val="20"/>
              <w:szCs w:val="16"/>
            </w:rPr>
            <w:t xml:space="preserve">Document ID: </w:t>
          </w:r>
          <w:r w:rsidRPr="00643709">
            <w:rPr>
              <w:rFonts w:cs="Arial"/>
              <w:sz w:val="20"/>
              <w:szCs w:val="16"/>
            </w:rPr>
            <w:fldChar w:fldCharType="begin"/>
          </w:r>
          <w:r w:rsidRPr="00643709">
            <w:rPr>
              <w:rFonts w:cs="Arial"/>
              <w:sz w:val="20"/>
              <w:szCs w:val="16"/>
            </w:rPr>
            <w:instrText xml:space="preserve"> DOCPROPERTY  "DocID"  \* MERGEFORMAT </w:instrText>
          </w:r>
          <w:r w:rsidRPr="00643709">
            <w:rPr>
              <w:rFonts w:cs="Arial"/>
              <w:sz w:val="20"/>
              <w:szCs w:val="16"/>
            </w:rPr>
            <w:fldChar w:fldCharType="separate"/>
          </w:r>
          <w:r w:rsidR="00D5399D">
            <w:rPr>
              <w:rFonts w:cs="Arial"/>
              <w:sz w:val="20"/>
              <w:szCs w:val="16"/>
            </w:rPr>
            <w:t>POL-IT-0001</w:t>
          </w:r>
          <w:r w:rsidRPr="00643709">
            <w:rPr>
              <w:rFonts w:cs="Arial"/>
              <w:sz w:val="20"/>
              <w:szCs w:val="16"/>
            </w:rPr>
            <w:fldChar w:fldCharType="end"/>
          </w:r>
          <w:r w:rsidRPr="00643709">
            <w:rPr>
              <w:rFonts w:cs="Arial"/>
              <w:sz w:val="20"/>
              <w:szCs w:val="16"/>
            </w:rPr>
            <w:t xml:space="preserve"> </w:t>
          </w:r>
        </w:p>
      </w:tc>
    </w:tr>
    <w:tr w:rsidR="00DD4866" w:rsidRPr="00137D0B" w14:paraId="4FFAA9D6" w14:textId="77777777" w:rsidTr="00B56B68">
      <w:trPr>
        <w:trHeight w:val="295"/>
      </w:trPr>
      <w:tc>
        <w:tcPr>
          <w:tcW w:w="3940" w:type="dxa"/>
        </w:tcPr>
        <w:p w14:paraId="67845A9C" w14:textId="77777777" w:rsidR="00DD4866" w:rsidRPr="00643709"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sz w:val="20"/>
              <w:szCs w:val="16"/>
            </w:rPr>
          </w:pPr>
          <w:r w:rsidRPr="00643709">
            <w:rPr>
              <w:b/>
              <w:bCs/>
              <w:sz w:val="20"/>
              <w:szCs w:val="16"/>
            </w:rPr>
            <w:t>Facility:</w:t>
          </w:r>
          <w:r w:rsidRPr="00643709">
            <w:rPr>
              <w:sz w:val="20"/>
              <w:szCs w:val="16"/>
            </w:rPr>
            <w:t xml:space="preserve"> </w:t>
          </w:r>
          <w:r w:rsidRPr="00643709">
            <w:rPr>
              <w:sz w:val="20"/>
              <w:szCs w:val="16"/>
            </w:rPr>
            <w:fldChar w:fldCharType="begin"/>
          </w:r>
          <w:r w:rsidRPr="00643709">
            <w:rPr>
              <w:sz w:val="20"/>
              <w:szCs w:val="16"/>
            </w:rPr>
            <w:instrText xml:space="preserve"> DOCPROPERTY  "AssignedFacility"  \* MERGEFORMAT </w:instrText>
          </w:r>
          <w:r w:rsidRPr="00643709">
            <w:rPr>
              <w:sz w:val="20"/>
              <w:szCs w:val="16"/>
            </w:rPr>
            <w:fldChar w:fldCharType="separate"/>
          </w:r>
          <w:r w:rsidR="00D5399D">
            <w:rPr>
              <w:sz w:val="20"/>
              <w:szCs w:val="16"/>
            </w:rPr>
            <w:t>-unassigned-</w:t>
          </w:r>
          <w:r w:rsidRPr="00643709">
            <w:rPr>
              <w:sz w:val="20"/>
              <w:szCs w:val="16"/>
            </w:rPr>
            <w:fldChar w:fldCharType="end"/>
          </w:r>
        </w:p>
      </w:tc>
      <w:tc>
        <w:tcPr>
          <w:tcW w:w="2175" w:type="dxa"/>
          <w:vMerge/>
        </w:tcPr>
        <w:p w14:paraId="5B950888"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410" w:type="dxa"/>
          <w:vAlign w:val="center"/>
        </w:tcPr>
        <w:p w14:paraId="7F753EE4" w14:textId="77777777" w:rsidR="00DD4866" w:rsidRPr="00643709"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jc w:val="right"/>
            <w:rPr>
              <w:sz w:val="20"/>
              <w:szCs w:val="16"/>
            </w:rPr>
          </w:pPr>
          <w:r w:rsidRPr="00643709">
            <w:rPr>
              <w:rFonts w:cs="Arial"/>
              <w:b/>
              <w:bCs/>
              <w:sz w:val="20"/>
              <w:szCs w:val="16"/>
            </w:rPr>
            <w:t>Version:</w:t>
          </w:r>
          <w:r w:rsidRPr="00643709">
            <w:rPr>
              <w:rFonts w:cs="Arial"/>
              <w:sz w:val="20"/>
              <w:szCs w:val="16"/>
            </w:rPr>
            <w:t xml:space="preserve"> </w:t>
          </w:r>
          <w:r w:rsidRPr="00643709">
            <w:rPr>
              <w:rFonts w:cs="Arial"/>
              <w:sz w:val="20"/>
              <w:szCs w:val="16"/>
            </w:rPr>
            <w:fldChar w:fldCharType="begin"/>
          </w:r>
          <w:r w:rsidRPr="00643709">
            <w:rPr>
              <w:rFonts w:cs="Arial"/>
              <w:sz w:val="20"/>
              <w:szCs w:val="16"/>
            </w:rPr>
            <w:instrText xml:space="preserve"> DOCPROPERTY  Version  \* MERGEFORMAT </w:instrText>
          </w:r>
          <w:r w:rsidRPr="00643709">
            <w:rPr>
              <w:rFonts w:cs="Arial"/>
              <w:sz w:val="20"/>
              <w:szCs w:val="16"/>
            </w:rPr>
            <w:fldChar w:fldCharType="separate"/>
          </w:r>
          <w:r w:rsidR="00D5399D">
            <w:rPr>
              <w:rFonts w:cs="Arial"/>
              <w:sz w:val="20"/>
              <w:szCs w:val="16"/>
            </w:rPr>
            <w:t>3.0</w:t>
          </w:r>
          <w:r w:rsidRPr="00643709">
            <w:rPr>
              <w:rFonts w:cs="Arial"/>
              <w:sz w:val="20"/>
              <w:szCs w:val="16"/>
            </w:rPr>
            <w:fldChar w:fldCharType="end"/>
          </w:r>
        </w:p>
      </w:tc>
    </w:tr>
    <w:tr w:rsidR="00DD4866" w:rsidRPr="00137D0B" w14:paraId="3E2B79C3" w14:textId="77777777" w:rsidTr="00B56B68">
      <w:trPr>
        <w:trHeight w:val="548"/>
      </w:trPr>
      <w:tc>
        <w:tcPr>
          <w:tcW w:w="3940" w:type="dxa"/>
        </w:tcPr>
        <w:p w14:paraId="5E525E11" w14:textId="77777777" w:rsidR="00DD4866" w:rsidRPr="00DD47AA" w:rsidRDefault="00DD4866" w:rsidP="00740932">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rFonts w:cs="Arial"/>
              <w:sz w:val="18"/>
              <w:szCs w:val="14"/>
            </w:rPr>
          </w:pPr>
          <w:r w:rsidRPr="00DD47AA">
            <w:rPr>
              <w:rFonts w:cs="Arial"/>
              <w:b/>
              <w:bCs/>
              <w:sz w:val="18"/>
              <w:szCs w:val="14"/>
            </w:rPr>
            <w:t>Document Category:</w:t>
          </w:r>
          <w:r w:rsidRPr="00DD47AA">
            <w:rPr>
              <w:rFonts w:cs="Arial"/>
              <w:sz w:val="18"/>
              <w:szCs w:val="14"/>
            </w:rPr>
            <w:t xml:space="preserve"> </w:t>
          </w:r>
          <w:r w:rsidRPr="00DD47AA">
            <w:rPr>
              <w:rFonts w:cs="Arial"/>
              <w:sz w:val="18"/>
              <w:szCs w:val="14"/>
            </w:rPr>
            <w:fldChar w:fldCharType="begin"/>
          </w:r>
          <w:r w:rsidRPr="00DD47AA">
            <w:rPr>
              <w:rFonts w:cs="Arial"/>
              <w:sz w:val="18"/>
              <w:szCs w:val="14"/>
            </w:rPr>
            <w:instrText xml:space="preserve"> DOCPROPERTY  DocumentCategory  \* MERGEFORMAT </w:instrText>
          </w:r>
          <w:r w:rsidRPr="00DD47AA">
            <w:rPr>
              <w:rFonts w:cs="Arial"/>
              <w:sz w:val="18"/>
              <w:szCs w:val="14"/>
            </w:rPr>
            <w:fldChar w:fldCharType="separate"/>
          </w:r>
          <w:r w:rsidR="00D5399D">
            <w:rPr>
              <w:rFonts w:cs="Arial"/>
              <w:sz w:val="18"/>
              <w:szCs w:val="14"/>
            </w:rPr>
            <w:t>Policy</w:t>
          </w:r>
          <w:r w:rsidRPr="00DD47AA">
            <w:rPr>
              <w:rFonts w:cs="Arial"/>
              <w:sz w:val="18"/>
              <w:szCs w:val="14"/>
            </w:rPr>
            <w:fldChar w:fldCharType="end"/>
          </w:r>
        </w:p>
        <w:p w14:paraId="18EF9E86" w14:textId="77777777" w:rsidR="00DD4866" w:rsidRPr="00643709" w:rsidRDefault="00DD4866" w:rsidP="00740932">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before="120" w:after="0" w:line="240" w:lineRule="auto"/>
            <w:rPr>
              <w:sz w:val="20"/>
              <w:szCs w:val="16"/>
            </w:rPr>
          </w:pPr>
          <w:r w:rsidRPr="00DD47AA">
            <w:rPr>
              <w:rFonts w:cs="Arial"/>
              <w:b/>
              <w:bCs/>
              <w:sz w:val="18"/>
              <w:szCs w:val="14"/>
            </w:rPr>
            <w:t>Content Category:</w:t>
          </w:r>
          <w:r w:rsidRPr="00DD47AA">
            <w:rPr>
              <w:rFonts w:cs="Arial"/>
              <w:sz w:val="18"/>
              <w:szCs w:val="14"/>
            </w:rPr>
            <w:t xml:space="preserve"> </w:t>
          </w:r>
          <w:r w:rsidRPr="00DD47AA">
            <w:rPr>
              <w:rFonts w:cs="Arial"/>
              <w:sz w:val="18"/>
              <w:szCs w:val="14"/>
            </w:rPr>
            <w:fldChar w:fldCharType="begin"/>
          </w:r>
          <w:r w:rsidRPr="00DD47AA">
            <w:rPr>
              <w:rFonts w:cs="Arial"/>
              <w:sz w:val="18"/>
              <w:szCs w:val="14"/>
            </w:rPr>
            <w:instrText xml:space="preserve"> DOCPROPERTY  "ContentCategory"  \* MERGEFORMAT </w:instrText>
          </w:r>
          <w:r w:rsidRPr="00DD47AA">
            <w:rPr>
              <w:rFonts w:cs="Arial"/>
              <w:sz w:val="18"/>
              <w:szCs w:val="14"/>
            </w:rPr>
            <w:fldChar w:fldCharType="separate"/>
          </w:r>
          <w:r w:rsidR="00D5399D">
            <w:rPr>
              <w:rFonts w:cs="Arial"/>
              <w:sz w:val="18"/>
              <w:szCs w:val="14"/>
            </w:rPr>
            <w:t>AI, Technology Management</w:t>
          </w:r>
          <w:r w:rsidRPr="00DD47AA">
            <w:rPr>
              <w:rFonts w:cs="Arial"/>
              <w:sz w:val="18"/>
              <w:szCs w:val="14"/>
            </w:rPr>
            <w:fldChar w:fldCharType="end"/>
          </w:r>
        </w:p>
      </w:tc>
      <w:tc>
        <w:tcPr>
          <w:tcW w:w="2175" w:type="dxa"/>
          <w:vMerge/>
        </w:tcPr>
        <w:p w14:paraId="3BA1472F" w14:textId="77777777" w:rsidR="00DD4866" w:rsidRPr="00137D0B" w:rsidRDefault="00DD4866" w:rsidP="003065A8">
          <w:pPr>
            <w:keepNext/>
            <w:widowControl w:val="0"/>
            <w:tabs>
              <w:tab w:val="left" w:pos="720"/>
              <w:tab w:val="left" w:pos="1440"/>
              <w:tab w:val="left" w:pos="2160"/>
              <w:tab w:val="left" w:pos="2880"/>
              <w:tab w:val="left" w:pos="3600"/>
              <w:tab w:val="center" w:pos="4680"/>
              <w:tab w:val="left" w:pos="5040"/>
              <w:tab w:val="left" w:pos="5760"/>
              <w:tab w:val="left" w:pos="6480"/>
              <w:tab w:val="left" w:pos="7200"/>
              <w:tab w:val="left" w:pos="792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spacing w:after="0" w:line="240" w:lineRule="auto"/>
          </w:pPr>
        </w:p>
      </w:tc>
      <w:tc>
        <w:tcPr>
          <w:tcW w:w="4410" w:type="dxa"/>
        </w:tcPr>
        <w:p w14:paraId="35349B02" w14:textId="77777777" w:rsidR="00DD4866" w:rsidRPr="00643709" w:rsidRDefault="00DD4866" w:rsidP="003065A8">
          <w:pPr>
            <w:tabs>
              <w:tab w:val="center" w:pos="4680"/>
              <w:tab w:val="right" w:pos="9360"/>
            </w:tabs>
            <w:spacing w:before="120" w:after="0" w:line="240" w:lineRule="auto"/>
            <w:jc w:val="right"/>
            <w:rPr>
              <w:sz w:val="20"/>
              <w:szCs w:val="16"/>
            </w:rPr>
          </w:pPr>
          <w:r w:rsidRPr="00643709">
            <w:rPr>
              <w:sz w:val="20"/>
              <w:szCs w:val="16"/>
            </w:rPr>
            <w:t xml:space="preserve">Page </w:t>
          </w:r>
          <w:r w:rsidRPr="00643709">
            <w:rPr>
              <w:color w:val="2B579A"/>
              <w:sz w:val="20"/>
              <w:szCs w:val="16"/>
              <w:shd w:val="clear" w:color="auto" w:fill="E6E6E6"/>
            </w:rPr>
            <w:fldChar w:fldCharType="begin"/>
          </w:r>
          <w:r w:rsidRPr="00643709">
            <w:rPr>
              <w:sz w:val="20"/>
              <w:szCs w:val="16"/>
            </w:rPr>
            <w:instrText>PAGE</w:instrText>
          </w:r>
          <w:r w:rsidRPr="00643709">
            <w:rPr>
              <w:color w:val="2B579A"/>
              <w:sz w:val="20"/>
              <w:szCs w:val="16"/>
              <w:shd w:val="clear" w:color="auto" w:fill="E6E6E6"/>
            </w:rPr>
            <w:fldChar w:fldCharType="separate"/>
          </w:r>
          <w:r w:rsidRPr="00643709">
            <w:rPr>
              <w:color w:val="2B579A"/>
              <w:sz w:val="20"/>
              <w:szCs w:val="16"/>
              <w:shd w:val="clear" w:color="auto" w:fill="E6E6E6"/>
            </w:rPr>
            <w:t>4</w:t>
          </w:r>
          <w:r w:rsidRPr="00643709">
            <w:rPr>
              <w:color w:val="2B579A"/>
              <w:sz w:val="20"/>
              <w:szCs w:val="16"/>
              <w:shd w:val="clear" w:color="auto" w:fill="E6E6E6"/>
            </w:rPr>
            <w:fldChar w:fldCharType="end"/>
          </w:r>
          <w:r w:rsidRPr="00643709">
            <w:rPr>
              <w:sz w:val="20"/>
              <w:szCs w:val="16"/>
            </w:rPr>
            <w:t xml:space="preserve"> of </w:t>
          </w:r>
          <w:r w:rsidRPr="00643709">
            <w:rPr>
              <w:color w:val="2B579A"/>
              <w:sz w:val="20"/>
              <w:szCs w:val="16"/>
              <w:shd w:val="clear" w:color="auto" w:fill="E6E6E6"/>
            </w:rPr>
            <w:fldChar w:fldCharType="begin"/>
          </w:r>
          <w:r w:rsidRPr="00643709">
            <w:rPr>
              <w:sz w:val="20"/>
              <w:szCs w:val="16"/>
            </w:rPr>
            <w:instrText>NUMPAGES</w:instrText>
          </w:r>
          <w:r w:rsidRPr="00643709">
            <w:rPr>
              <w:color w:val="2B579A"/>
              <w:sz w:val="20"/>
              <w:szCs w:val="16"/>
              <w:shd w:val="clear" w:color="auto" w:fill="E6E6E6"/>
            </w:rPr>
            <w:fldChar w:fldCharType="separate"/>
          </w:r>
          <w:r w:rsidRPr="00643709">
            <w:rPr>
              <w:color w:val="2B579A"/>
              <w:sz w:val="20"/>
              <w:szCs w:val="16"/>
              <w:shd w:val="clear" w:color="auto" w:fill="E6E6E6"/>
            </w:rPr>
            <w:t>13</w:t>
          </w:r>
          <w:r w:rsidRPr="00643709">
            <w:rPr>
              <w:color w:val="2B579A"/>
              <w:sz w:val="20"/>
              <w:szCs w:val="16"/>
              <w:shd w:val="clear" w:color="auto" w:fill="E6E6E6"/>
            </w:rPr>
            <w:fldChar w:fldCharType="end"/>
          </w:r>
        </w:p>
      </w:tc>
    </w:tr>
  </w:tbl>
  <w:p w14:paraId="24EB061B" w14:textId="77777777" w:rsidR="00386693" w:rsidRDefault="00386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535"/>
    <w:multiLevelType w:val="multilevel"/>
    <w:tmpl w:val="9AC4D08E"/>
    <w:lvl w:ilvl="0">
      <w:start w:val="1"/>
      <w:numFmt w:val="decimal"/>
      <w:pStyle w:val="Bullet5"/>
      <w:lvlText w:val="•"/>
      <w:lvlJc w:val="left"/>
      <w:pPr>
        <w:ind w:left="21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E87B0B"/>
    <w:multiLevelType w:val="multilevel"/>
    <w:tmpl w:val="1BD2C5D6"/>
    <w:lvl w:ilvl="0">
      <w:start w:val="1"/>
      <w:numFmt w:val="decimal"/>
      <w:pStyle w:val="Numbered4"/>
      <w:lvlText w:val="5."/>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3A6BC0"/>
    <w:multiLevelType w:val="multilevel"/>
    <w:tmpl w:val="B61CD2B8"/>
    <w:lvl w:ilvl="0">
      <w:start w:val="1"/>
      <w:numFmt w:val="decimal"/>
      <w:pStyle w:val="Numbered1"/>
      <w:lvlText w:val="2."/>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C8016A"/>
    <w:multiLevelType w:val="multilevel"/>
    <w:tmpl w:val="3FC621EA"/>
    <w:lvl w:ilvl="0">
      <w:start w:val="1"/>
      <w:numFmt w:val="decimal"/>
      <w:pStyle w:val="Bullet2"/>
      <w:lvlText w:val="•"/>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8950FE"/>
    <w:multiLevelType w:val="multilevel"/>
    <w:tmpl w:val="C5E0D282"/>
    <w:lvl w:ilvl="0">
      <w:start w:val="1"/>
      <w:numFmt w:val="decimal"/>
      <w:pStyle w:val="Numbered5"/>
      <w:lvlText w:val="6."/>
      <w:lvlJc w:val="left"/>
      <w:pPr>
        <w:ind w:left="21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1F3EF5"/>
    <w:multiLevelType w:val="multilevel"/>
    <w:tmpl w:val="A4FAA5F2"/>
    <w:lvl w:ilvl="0">
      <w:start w:val="1"/>
      <w:numFmt w:val="decimal"/>
      <w:pStyle w:val="Bullet1"/>
      <w:lvlText w:val="•"/>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F197A"/>
    <w:multiLevelType w:val="multilevel"/>
    <w:tmpl w:val="BECC4852"/>
    <w:lvl w:ilvl="0">
      <w:start w:val="1"/>
      <w:numFmt w:val="decimal"/>
      <w:pStyle w:val="Bullet6"/>
      <w:lvlText w:val="•"/>
      <w:lvlJc w:val="left"/>
      <w:pPr>
        <w:ind w:left="25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9F26C0"/>
    <w:multiLevelType w:val="multilevel"/>
    <w:tmpl w:val="3C248A3E"/>
    <w:lvl w:ilvl="0">
      <w:start w:val="1"/>
      <w:numFmt w:val="decimal"/>
      <w:pStyle w:val="Numbered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8A4FCA"/>
    <w:multiLevelType w:val="multilevel"/>
    <w:tmpl w:val="0D8E3D30"/>
    <w:lvl w:ilvl="0">
      <w:start w:val="1"/>
      <w:numFmt w:val="decimal"/>
      <w:pStyle w:val="Numbered9"/>
      <w:lvlText w:val="%10."/>
      <w:lvlJc w:val="left"/>
      <w:pPr>
        <w:ind w:left="36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C6C1928"/>
    <w:multiLevelType w:val="multilevel"/>
    <w:tmpl w:val="A9B6545A"/>
    <w:lvl w:ilvl="0">
      <w:start w:val="1"/>
      <w:numFmt w:val="decimal"/>
      <w:pStyle w:val="Bullet4"/>
      <w:lvlText w:val="•"/>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7D7827"/>
    <w:multiLevelType w:val="multilevel"/>
    <w:tmpl w:val="25A8E70C"/>
    <w:lvl w:ilvl="0">
      <w:start w:val="1"/>
      <w:numFmt w:val="decimal"/>
      <w:pStyle w:val="Numbered3"/>
      <w:lvlText w:val="4."/>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AE3774"/>
    <w:multiLevelType w:val="multilevel"/>
    <w:tmpl w:val="3086CA38"/>
    <w:lvl w:ilvl="0">
      <w:start w:val="1"/>
      <w:numFmt w:val="decimal"/>
      <w:pStyle w:val="Bullet9"/>
      <w:lvlText w:val="•"/>
      <w:lvlJc w:val="left"/>
      <w:pPr>
        <w:ind w:left="36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FF79D0"/>
    <w:multiLevelType w:val="multilevel"/>
    <w:tmpl w:val="6B9CD1CA"/>
    <w:lvl w:ilvl="0">
      <w:start w:val="1"/>
      <w:numFmt w:val="decimal"/>
      <w:pStyle w:val="Numbered8"/>
      <w:lvlText w:val="9."/>
      <w:lvlJc w:val="left"/>
      <w:pPr>
        <w:ind w:left="32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7494583"/>
    <w:multiLevelType w:val="multilevel"/>
    <w:tmpl w:val="388A7D60"/>
    <w:lvl w:ilvl="0">
      <w:start w:val="1"/>
      <w:numFmt w:val="decimal"/>
      <w:pStyle w:val="Bullet3"/>
      <w:lvlText w:val="•"/>
      <w:lvlJc w:val="left"/>
      <w:pPr>
        <w:ind w:left="14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626E40"/>
    <w:multiLevelType w:val="multilevel"/>
    <w:tmpl w:val="5F36FF38"/>
    <w:lvl w:ilvl="0">
      <w:start w:val="1"/>
      <w:numFmt w:val="decimal"/>
      <w:pStyle w:val="Bullet0"/>
      <w:lvlText w:val="•"/>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C125C70"/>
    <w:multiLevelType w:val="multilevel"/>
    <w:tmpl w:val="DC30A970"/>
    <w:lvl w:ilvl="0">
      <w:start w:val="1"/>
      <w:numFmt w:val="decimal"/>
      <w:pStyle w:val="Bullet8"/>
      <w:lvlText w:val="•"/>
      <w:lvlJc w:val="left"/>
      <w:pPr>
        <w:ind w:left="32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762365"/>
    <w:multiLevelType w:val="multilevel"/>
    <w:tmpl w:val="25CC6BEC"/>
    <w:lvl w:ilvl="0">
      <w:start w:val="1"/>
      <w:numFmt w:val="decimal"/>
      <w:pStyle w:val="Bullet7"/>
      <w:lvlText w:val="•"/>
      <w:lvlJc w:val="left"/>
      <w:pPr>
        <w:ind w:left="28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89010AB"/>
    <w:multiLevelType w:val="multilevel"/>
    <w:tmpl w:val="92F2D3D6"/>
    <w:lvl w:ilvl="0">
      <w:start w:val="1"/>
      <w:numFmt w:val="decimal"/>
      <w:pStyle w:val="Numbered2"/>
      <w:lvlText w:val="3."/>
      <w:lvlJc w:val="left"/>
      <w:pPr>
        <w:ind w:left="10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822370"/>
    <w:multiLevelType w:val="multilevel"/>
    <w:tmpl w:val="4E6E44A0"/>
    <w:lvl w:ilvl="0">
      <w:start w:val="1"/>
      <w:numFmt w:val="decimal"/>
      <w:pStyle w:val="Numbered7"/>
      <w:lvlText w:val="8."/>
      <w:lvlJc w:val="left"/>
      <w:pPr>
        <w:ind w:left="288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C312707"/>
    <w:multiLevelType w:val="multilevel"/>
    <w:tmpl w:val="AB8A6952"/>
    <w:lvl w:ilvl="0">
      <w:start w:val="1"/>
      <w:numFmt w:val="decimal"/>
      <w:pStyle w:val="Numbered6"/>
      <w:lvlText w:val="7."/>
      <w:lvlJc w:val="left"/>
      <w:pPr>
        <w:ind w:left="25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47122340">
    <w:abstractNumId w:val="14"/>
  </w:num>
  <w:num w:numId="2" w16cid:durableId="380635775">
    <w:abstractNumId w:val="5"/>
  </w:num>
  <w:num w:numId="3" w16cid:durableId="1279482210">
    <w:abstractNumId w:val="3"/>
  </w:num>
  <w:num w:numId="4" w16cid:durableId="1841651404">
    <w:abstractNumId w:val="13"/>
  </w:num>
  <w:num w:numId="5" w16cid:durableId="1032455710">
    <w:abstractNumId w:val="9"/>
  </w:num>
  <w:num w:numId="6" w16cid:durableId="1849247067">
    <w:abstractNumId w:val="0"/>
  </w:num>
  <w:num w:numId="7" w16cid:durableId="508100738">
    <w:abstractNumId w:val="6"/>
  </w:num>
  <w:num w:numId="8" w16cid:durableId="1328823156">
    <w:abstractNumId w:val="16"/>
  </w:num>
  <w:num w:numId="9" w16cid:durableId="488059060">
    <w:abstractNumId w:val="15"/>
  </w:num>
  <w:num w:numId="10" w16cid:durableId="498079549">
    <w:abstractNumId w:val="11"/>
  </w:num>
  <w:num w:numId="11" w16cid:durableId="1741950138">
    <w:abstractNumId w:val="7"/>
  </w:num>
  <w:num w:numId="12" w16cid:durableId="771702848">
    <w:abstractNumId w:val="2"/>
  </w:num>
  <w:num w:numId="13" w16cid:durableId="2132362595">
    <w:abstractNumId w:val="17"/>
  </w:num>
  <w:num w:numId="14" w16cid:durableId="735518159">
    <w:abstractNumId w:val="10"/>
  </w:num>
  <w:num w:numId="15" w16cid:durableId="826360229">
    <w:abstractNumId w:val="1"/>
  </w:num>
  <w:num w:numId="16" w16cid:durableId="476262983">
    <w:abstractNumId w:val="4"/>
  </w:num>
  <w:num w:numId="17" w16cid:durableId="1303272232">
    <w:abstractNumId w:val="19"/>
  </w:num>
  <w:num w:numId="18" w16cid:durableId="767234832">
    <w:abstractNumId w:val="18"/>
  </w:num>
  <w:num w:numId="19" w16cid:durableId="645358425">
    <w:abstractNumId w:val="12"/>
  </w:num>
  <w:num w:numId="20" w16cid:durableId="480082855">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0tDAyMLEwNzQ0NTdR0lEKTi0uzszPAykwrgUALnn8pCwAAAA="/>
    <w:docVar w:name="Status" w:val="AI-PROC-0001"/>
  </w:docVars>
  <w:rsids>
    <w:rsidRoot w:val="00D5399D"/>
    <w:rsid w:val="00001562"/>
    <w:rsid w:val="00001859"/>
    <w:rsid w:val="00003DBB"/>
    <w:rsid w:val="00004305"/>
    <w:rsid w:val="000068B5"/>
    <w:rsid w:val="00007B3C"/>
    <w:rsid w:val="00007C3A"/>
    <w:rsid w:val="00011B6D"/>
    <w:rsid w:val="000142A7"/>
    <w:rsid w:val="000144F5"/>
    <w:rsid w:val="000147C0"/>
    <w:rsid w:val="00015150"/>
    <w:rsid w:val="00016C5A"/>
    <w:rsid w:val="0001784C"/>
    <w:rsid w:val="00024803"/>
    <w:rsid w:val="000266B8"/>
    <w:rsid w:val="000277AA"/>
    <w:rsid w:val="00030980"/>
    <w:rsid w:val="000316D0"/>
    <w:rsid w:val="00035953"/>
    <w:rsid w:val="0004071E"/>
    <w:rsid w:val="00041B72"/>
    <w:rsid w:val="00044151"/>
    <w:rsid w:val="00045467"/>
    <w:rsid w:val="000561A5"/>
    <w:rsid w:val="00063734"/>
    <w:rsid w:val="000642EE"/>
    <w:rsid w:val="00076616"/>
    <w:rsid w:val="00082045"/>
    <w:rsid w:val="0008444D"/>
    <w:rsid w:val="00087F05"/>
    <w:rsid w:val="00092F44"/>
    <w:rsid w:val="00094D35"/>
    <w:rsid w:val="0009619E"/>
    <w:rsid w:val="000A1418"/>
    <w:rsid w:val="000A184E"/>
    <w:rsid w:val="000A4799"/>
    <w:rsid w:val="000A67B1"/>
    <w:rsid w:val="000B14FB"/>
    <w:rsid w:val="000B4C1C"/>
    <w:rsid w:val="000B5B04"/>
    <w:rsid w:val="000C0AC8"/>
    <w:rsid w:val="000C269A"/>
    <w:rsid w:val="000C3108"/>
    <w:rsid w:val="000C4814"/>
    <w:rsid w:val="000C7BCD"/>
    <w:rsid w:val="000D61E2"/>
    <w:rsid w:val="000D7ACC"/>
    <w:rsid w:val="000E2797"/>
    <w:rsid w:val="000E2F4D"/>
    <w:rsid w:val="000E4D0B"/>
    <w:rsid w:val="000E69FF"/>
    <w:rsid w:val="000F0C84"/>
    <w:rsid w:val="000F111A"/>
    <w:rsid w:val="000F1EC0"/>
    <w:rsid w:val="000F447E"/>
    <w:rsid w:val="000F60C0"/>
    <w:rsid w:val="00104BE1"/>
    <w:rsid w:val="0010569F"/>
    <w:rsid w:val="001113FC"/>
    <w:rsid w:val="001126C9"/>
    <w:rsid w:val="00115B65"/>
    <w:rsid w:val="001313F7"/>
    <w:rsid w:val="00135D44"/>
    <w:rsid w:val="001428A3"/>
    <w:rsid w:val="0014342B"/>
    <w:rsid w:val="00151143"/>
    <w:rsid w:val="0015149A"/>
    <w:rsid w:val="00152200"/>
    <w:rsid w:val="00154163"/>
    <w:rsid w:val="0015565D"/>
    <w:rsid w:val="001569EC"/>
    <w:rsid w:val="001611BB"/>
    <w:rsid w:val="00162960"/>
    <w:rsid w:val="00163390"/>
    <w:rsid w:val="00172068"/>
    <w:rsid w:val="00174C1E"/>
    <w:rsid w:val="00175D34"/>
    <w:rsid w:val="00187C2A"/>
    <w:rsid w:val="00191F75"/>
    <w:rsid w:val="00192DAB"/>
    <w:rsid w:val="00194343"/>
    <w:rsid w:val="00194D9B"/>
    <w:rsid w:val="0019500C"/>
    <w:rsid w:val="001A1BE0"/>
    <w:rsid w:val="001A38D2"/>
    <w:rsid w:val="001A45F1"/>
    <w:rsid w:val="001A493A"/>
    <w:rsid w:val="001A4C1F"/>
    <w:rsid w:val="001A642B"/>
    <w:rsid w:val="001B00B6"/>
    <w:rsid w:val="001B0DF3"/>
    <w:rsid w:val="001B3F48"/>
    <w:rsid w:val="001C2A49"/>
    <w:rsid w:val="001C5AA1"/>
    <w:rsid w:val="001C60C2"/>
    <w:rsid w:val="001D1A03"/>
    <w:rsid w:val="001D1C10"/>
    <w:rsid w:val="001D4A2B"/>
    <w:rsid w:val="001D7FDB"/>
    <w:rsid w:val="001E55BB"/>
    <w:rsid w:val="001F2804"/>
    <w:rsid w:val="001F31DD"/>
    <w:rsid w:val="001F435A"/>
    <w:rsid w:val="00201191"/>
    <w:rsid w:val="002030B8"/>
    <w:rsid w:val="002054DD"/>
    <w:rsid w:val="0021089B"/>
    <w:rsid w:val="00212123"/>
    <w:rsid w:val="00214397"/>
    <w:rsid w:val="00214A02"/>
    <w:rsid w:val="002163D1"/>
    <w:rsid w:val="00221AEA"/>
    <w:rsid w:val="00223257"/>
    <w:rsid w:val="00223EC2"/>
    <w:rsid w:val="00230E82"/>
    <w:rsid w:val="00231C96"/>
    <w:rsid w:val="00232C7D"/>
    <w:rsid w:val="00233282"/>
    <w:rsid w:val="002346F5"/>
    <w:rsid w:val="00234759"/>
    <w:rsid w:val="00240212"/>
    <w:rsid w:val="00244105"/>
    <w:rsid w:val="0025245C"/>
    <w:rsid w:val="002527EB"/>
    <w:rsid w:val="002528DA"/>
    <w:rsid w:val="00253079"/>
    <w:rsid w:val="00253F0C"/>
    <w:rsid w:val="00255EB7"/>
    <w:rsid w:val="00260AF4"/>
    <w:rsid w:val="00262B0C"/>
    <w:rsid w:val="00262CC5"/>
    <w:rsid w:val="0026579A"/>
    <w:rsid w:val="00267240"/>
    <w:rsid w:val="0027044B"/>
    <w:rsid w:val="002736FC"/>
    <w:rsid w:val="002750F6"/>
    <w:rsid w:val="0027719F"/>
    <w:rsid w:val="0028228D"/>
    <w:rsid w:val="002842DB"/>
    <w:rsid w:val="0028545D"/>
    <w:rsid w:val="00292CA7"/>
    <w:rsid w:val="002962EC"/>
    <w:rsid w:val="002A4CD2"/>
    <w:rsid w:val="002A635B"/>
    <w:rsid w:val="002A723C"/>
    <w:rsid w:val="002B0CE9"/>
    <w:rsid w:val="002C60F7"/>
    <w:rsid w:val="002D12B3"/>
    <w:rsid w:val="002D5E1D"/>
    <w:rsid w:val="002E0183"/>
    <w:rsid w:val="002E4280"/>
    <w:rsid w:val="002E518E"/>
    <w:rsid w:val="002E5BFE"/>
    <w:rsid w:val="002E6DE5"/>
    <w:rsid w:val="002E78BE"/>
    <w:rsid w:val="002F13A7"/>
    <w:rsid w:val="002F4DB4"/>
    <w:rsid w:val="002F5BD6"/>
    <w:rsid w:val="002F6028"/>
    <w:rsid w:val="002F7012"/>
    <w:rsid w:val="00300FEC"/>
    <w:rsid w:val="003026AD"/>
    <w:rsid w:val="003065A8"/>
    <w:rsid w:val="00306F01"/>
    <w:rsid w:val="00307F45"/>
    <w:rsid w:val="00316106"/>
    <w:rsid w:val="00316484"/>
    <w:rsid w:val="00332ACD"/>
    <w:rsid w:val="00335334"/>
    <w:rsid w:val="00336E19"/>
    <w:rsid w:val="0033731C"/>
    <w:rsid w:val="00340DB7"/>
    <w:rsid w:val="00343D48"/>
    <w:rsid w:val="00344AA9"/>
    <w:rsid w:val="0035103E"/>
    <w:rsid w:val="003534CF"/>
    <w:rsid w:val="00356238"/>
    <w:rsid w:val="00364485"/>
    <w:rsid w:val="00371F48"/>
    <w:rsid w:val="00372C99"/>
    <w:rsid w:val="0037715D"/>
    <w:rsid w:val="00381169"/>
    <w:rsid w:val="0038192B"/>
    <w:rsid w:val="00382E55"/>
    <w:rsid w:val="00383719"/>
    <w:rsid w:val="00384B07"/>
    <w:rsid w:val="0038519D"/>
    <w:rsid w:val="00386693"/>
    <w:rsid w:val="003968F8"/>
    <w:rsid w:val="00397446"/>
    <w:rsid w:val="003A2D88"/>
    <w:rsid w:val="003A3D2F"/>
    <w:rsid w:val="003B2517"/>
    <w:rsid w:val="003B26C8"/>
    <w:rsid w:val="003B2A98"/>
    <w:rsid w:val="003B40E2"/>
    <w:rsid w:val="003B62A7"/>
    <w:rsid w:val="003C2C87"/>
    <w:rsid w:val="003C4AAB"/>
    <w:rsid w:val="003C52DF"/>
    <w:rsid w:val="003D0743"/>
    <w:rsid w:val="003D07BC"/>
    <w:rsid w:val="003D0D13"/>
    <w:rsid w:val="003E1C6E"/>
    <w:rsid w:val="003E2FFB"/>
    <w:rsid w:val="003E3829"/>
    <w:rsid w:val="003E5B99"/>
    <w:rsid w:val="003E5FC4"/>
    <w:rsid w:val="003E7AB2"/>
    <w:rsid w:val="003F350C"/>
    <w:rsid w:val="003F412E"/>
    <w:rsid w:val="003F5677"/>
    <w:rsid w:val="004025D7"/>
    <w:rsid w:val="00405851"/>
    <w:rsid w:val="00411E08"/>
    <w:rsid w:val="00411E69"/>
    <w:rsid w:val="00417B32"/>
    <w:rsid w:val="004224DD"/>
    <w:rsid w:val="00423F4A"/>
    <w:rsid w:val="00427BE5"/>
    <w:rsid w:val="00427FA8"/>
    <w:rsid w:val="004317D1"/>
    <w:rsid w:val="00432298"/>
    <w:rsid w:val="00433478"/>
    <w:rsid w:val="00434A65"/>
    <w:rsid w:val="00434FD1"/>
    <w:rsid w:val="00440936"/>
    <w:rsid w:val="00442C36"/>
    <w:rsid w:val="00445ED2"/>
    <w:rsid w:val="00450C27"/>
    <w:rsid w:val="00457A19"/>
    <w:rsid w:val="00461CC1"/>
    <w:rsid w:val="004645D5"/>
    <w:rsid w:val="00464A63"/>
    <w:rsid w:val="0046629B"/>
    <w:rsid w:val="0047028A"/>
    <w:rsid w:val="004717C5"/>
    <w:rsid w:val="0047397C"/>
    <w:rsid w:val="0047439F"/>
    <w:rsid w:val="004755C5"/>
    <w:rsid w:val="00477639"/>
    <w:rsid w:val="0048115A"/>
    <w:rsid w:val="00481EDE"/>
    <w:rsid w:val="004848B8"/>
    <w:rsid w:val="00484D8E"/>
    <w:rsid w:val="0049256A"/>
    <w:rsid w:val="00494A50"/>
    <w:rsid w:val="004A1D8C"/>
    <w:rsid w:val="004A4A01"/>
    <w:rsid w:val="004A5A3C"/>
    <w:rsid w:val="004B0C0A"/>
    <w:rsid w:val="004B1234"/>
    <w:rsid w:val="004B12FF"/>
    <w:rsid w:val="004B7C80"/>
    <w:rsid w:val="004B7FBF"/>
    <w:rsid w:val="004C37F5"/>
    <w:rsid w:val="004C4579"/>
    <w:rsid w:val="004D1466"/>
    <w:rsid w:val="004E2CA0"/>
    <w:rsid w:val="004E332B"/>
    <w:rsid w:val="004E3877"/>
    <w:rsid w:val="004E6F35"/>
    <w:rsid w:val="004F401B"/>
    <w:rsid w:val="00500015"/>
    <w:rsid w:val="005015AC"/>
    <w:rsid w:val="00503110"/>
    <w:rsid w:val="00507F1A"/>
    <w:rsid w:val="00510DCE"/>
    <w:rsid w:val="0051258A"/>
    <w:rsid w:val="00513F6D"/>
    <w:rsid w:val="005153F5"/>
    <w:rsid w:val="00523F06"/>
    <w:rsid w:val="005249D8"/>
    <w:rsid w:val="0052639C"/>
    <w:rsid w:val="005267CF"/>
    <w:rsid w:val="005272FA"/>
    <w:rsid w:val="005332CE"/>
    <w:rsid w:val="0054144A"/>
    <w:rsid w:val="00546101"/>
    <w:rsid w:val="00546A64"/>
    <w:rsid w:val="00546C56"/>
    <w:rsid w:val="00550DA3"/>
    <w:rsid w:val="00552F89"/>
    <w:rsid w:val="0055503F"/>
    <w:rsid w:val="00556AD8"/>
    <w:rsid w:val="00556DE3"/>
    <w:rsid w:val="005640C4"/>
    <w:rsid w:val="00564768"/>
    <w:rsid w:val="00570CB6"/>
    <w:rsid w:val="005717D2"/>
    <w:rsid w:val="00572549"/>
    <w:rsid w:val="0057681A"/>
    <w:rsid w:val="005770FD"/>
    <w:rsid w:val="00580D00"/>
    <w:rsid w:val="00591D3D"/>
    <w:rsid w:val="00592820"/>
    <w:rsid w:val="005933DC"/>
    <w:rsid w:val="00593B63"/>
    <w:rsid w:val="005947F3"/>
    <w:rsid w:val="005A26EE"/>
    <w:rsid w:val="005A63E5"/>
    <w:rsid w:val="005A6D54"/>
    <w:rsid w:val="005B2536"/>
    <w:rsid w:val="005B68B6"/>
    <w:rsid w:val="005B7270"/>
    <w:rsid w:val="005C644D"/>
    <w:rsid w:val="005C7423"/>
    <w:rsid w:val="005C7D46"/>
    <w:rsid w:val="005D0318"/>
    <w:rsid w:val="005D095A"/>
    <w:rsid w:val="005D23B8"/>
    <w:rsid w:val="005D26C3"/>
    <w:rsid w:val="005D3E15"/>
    <w:rsid w:val="005D4F81"/>
    <w:rsid w:val="005E3E5F"/>
    <w:rsid w:val="005E4042"/>
    <w:rsid w:val="005E41A9"/>
    <w:rsid w:val="005E4A30"/>
    <w:rsid w:val="005E4CD8"/>
    <w:rsid w:val="005E5457"/>
    <w:rsid w:val="005F1895"/>
    <w:rsid w:val="005F24F4"/>
    <w:rsid w:val="005F6906"/>
    <w:rsid w:val="00601642"/>
    <w:rsid w:val="00607A7B"/>
    <w:rsid w:val="006151BF"/>
    <w:rsid w:val="006156C1"/>
    <w:rsid w:val="006209EC"/>
    <w:rsid w:val="00621FFE"/>
    <w:rsid w:val="006224C6"/>
    <w:rsid w:val="00626F8D"/>
    <w:rsid w:val="00627C32"/>
    <w:rsid w:val="00632CC1"/>
    <w:rsid w:val="00633252"/>
    <w:rsid w:val="00633760"/>
    <w:rsid w:val="006338AA"/>
    <w:rsid w:val="00633A8C"/>
    <w:rsid w:val="00637382"/>
    <w:rsid w:val="00641622"/>
    <w:rsid w:val="00643709"/>
    <w:rsid w:val="006441D6"/>
    <w:rsid w:val="00645DC4"/>
    <w:rsid w:val="006468AF"/>
    <w:rsid w:val="00651082"/>
    <w:rsid w:val="00653C38"/>
    <w:rsid w:val="00654B8C"/>
    <w:rsid w:val="00655584"/>
    <w:rsid w:val="006560FD"/>
    <w:rsid w:val="006569FE"/>
    <w:rsid w:val="0066340D"/>
    <w:rsid w:val="00663D06"/>
    <w:rsid w:val="00665410"/>
    <w:rsid w:val="00666A2E"/>
    <w:rsid w:val="00666CAB"/>
    <w:rsid w:val="00666D12"/>
    <w:rsid w:val="00672B01"/>
    <w:rsid w:val="00672BD1"/>
    <w:rsid w:val="00673F64"/>
    <w:rsid w:val="0067473D"/>
    <w:rsid w:val="0068206D"/>
    <w:rsid w:val="0068557D"/>
    <w:rsid w:val="00687101"/>
    <w:rsid w:val="00687613"/>
    <w:rsid w:val="00687920"/>
    <w:rsid w:val="00690176"/>
    <w:rsid w:val="00692527"/>
    <w:rsid w:val="006A1131"/>
    <w:rsid w:val="006A1FA1"/>
    <w:rsid w:val="006A2315"/>
    <w:rsid w:val="006A31B7"/>
    <w:rsid w:val="006A63E7"/>
    <w:rsid w:val="006A78A7"/>
    <w:rsid w:val="006B217E"/>
    <w:rsid w:val="006B5829"/>
    <w:rsid w:val="006C16E5"/>
    <w:rsid w:val="006C4AF7"/>
    <w:rsid w:val="006C5180"/>
    <w:rsid w:val="006C7C33"/>
    <w:rsid w:val="006C7CB7"/>
    <w:rsid w:val="006D080C"/>
    <w:rsid w:val="006D26CE"/>
    <w:rsid w:val="006D2D5C"/>
    <w:rsid w:val="006E0041"/>
    <w:rsid w:val="006E0CFD"/>
    <w:rsid w:val="006E285F"/>
    <w:rsid w:val="006E2E84"/>
    <w:rsid w:val="006E4014"/>
    <w:rsid w:val="006E4EDA"/>
    <w:rsid w:val="006F420D"/>
    <w:rsid w:val="00700950"/>
    <w:rsid w:val="00701D6B"/>
    <w:rsid w:val="00710373"/>
    <w:rsid w:val="00711F19"/>
    <w:rsid w:val="00712303"/>
    <w:rsid w:val="007126C7"/>
    <w:rsid w:val="00714584"/>
    <w:rsid w:val="007154CC"/>
    <w:rsid w:val="007158F7"/>
    <w:rsid w:val="007163BD"/>
    <w:rsid w:val="00717B4E"/>
    <w:rsid w:val="00717D7C"/>
    <w:rsid w:val="007279B1"/>
    <w:rsid w:val="00727B94"/>
    <w:rsid w:val="00731442"/>
    <w:rsid w:val="00731D4F"/>
    <w:rsid w:val="00732BA8"/>
    <w:rsid w:val="00733661"/>
    <w:rsid w:val="00734F35"/>
    <w:rsid w:val="007368B4"/>
    <w:rsid w:val="0073706B"/>
    <w:rsid w:val="00740319"/>
    <w:rsid w:val="00740932"/>
    <w:rsid w:val="00740CFB"/>
    <w:rsid w:val="007468EF"/>
    <w:rsid w:val="007473EF"/>
    <w:rsid w:val="00750E5A"/>
    <w:rsid w:val="0075121A"/>
    <w:rsid w:val="00751E7C"/>
    <w:rsid w:val="007534F4"/>
    <w:rsid w:val="00757B73"/>
    <w:rsid w:val="0076016B"/>
    <w:rsid w:val="007632E2"/>
    <w:rsid w:val="007632EF"/>
    <w:rsid w:val="00764D28"/>
    <w:rsid w:val="00782ED4"/>
    <w:rsid w:val="0078327E"/>
    <w:rsid w:val="00785D9E"/>
    <w:rsid w:val="0078704C"/>
    <w:rsid w:val="0079002A"/>
    <w:rsid w:val="007977CE"/>
    <w:rsid w:val="00797CC1"/>
    <w:rsid w:val="007A30FD"/>
    <w:rsid w:val="007A3286"/>
    <w:rsid w:val="007A41EF"/>
    <w:rsid w:val="007B1E03"/>
    <w:rsid w:val="007B2F29"/>
    <w:rsid w:val="007B568B"/>
    <w:rsid w:val="007B6823"/>
    <w:rsid w:val="007B7F8C"/>
    <w:rsid w:val="007C1E53"/>
    <w:rsid w:val="007D0121"/>
    <w:rsid w:val="007D080A"/>
    <w:rsid w:val="007D0CE2"/>
    <w:rsid w:val="007D1846"/>
    <w:rsid w:val="007D539F"/>
    <w:rsid w:val="007D7866"/>
    <w:rsid w:val="007D7B8A"/>
    <w:rsid w:val="007E053E"/>
    <w:rsid w:val="007E20C8"/>
    <w:rsid w:val="007E48E9"/>
    <w:rsid w:val="007E6FC0"/>
    <w:rsid w:val="007F13EB"/>
    <w:rsid w:val="007F4DD5"/>
    <w:rsid w:val="007F4FD8"/>
    <w:rsid w:val="007F7D53"/>
    <w:rsid w:val="00801265"/>
    <w:rsid w:val="00801A2B"/>
    <w:rsid w:val="00802C8D"/>
    <w:rsid w:val="008033CF"/>
    <w:rsid w:val="00803CB5"/>
    <w:rsid w:val="00805312"/>
    <w:rsid w:val="00807B96"/>
    <w:rsid w:val="00813C09"/>
    <w:rsid w:val="008150F3"/>
    <w:rsid w:val="00816EC3"/>
    <w:rsid w:val="00825537"/>
    <w:rsid w:val="00825902"/>
    <w:rsid w:val="00830767"/>
    <w:rsid w:val="0083491A"/>
    <w:rsid w:val="00841DBB"/>
    <w:rsid w:val="008448DB"/>
    <w:rsid w:val="00845FBF"/>
    <w:rsid w:val="00846D93"/>
    <w:rsid w:val="00850A9A"/>
    <w:rsid w:val="008518C2"/>
    <w:rsid w:val="00851C37"/>
    <w:rsid w:val="008542D0"/>
    <w:rsid w:val="008639DB"/>
    <w:rsid w:val="00863DBC"/>
    <w:rsid w:val="008648E8"/>
    <w:rsid w:val="00864C1F"/>
    <w:rsid w:val="00865317"/>
    <w:rsid w:val="00874CD8"/>
    <w:rsid w:val="00881484"/>
    <w:rsid w:val="00885576"/>
    <w:rsid w:val="008875AE"/>
    <w:rsid w:val="008908D3"/>
    <w:rsid w:val="00891070"/>
    <w:rsid w:val="00892BAE"/>
    <w:rsid w:val="008972F4"/>
    <w:rsid w:val="008A2A68"/>
    <w:rsid w:val="008A563C"/>
    <w:rsid w:val="008A5E08"/>
    <w:rsid w:val="008A75C3"/>
    <w:rsid w:val="008B0C46"/>
    <w:rsid w:val="008B22C6"/>
    <w:rsid w:val="008B233B"/>
    <w:rsid w:val="008B270A"/>
    <w:rsid w:val="008B4AEE"/>
    <w:rsid w:val="008C1331"/>
    <w:rsid w:val="008C2387"/>
    <w:rsid w:val="008C3145"/>
    <w:rsid w:val="008C56E9"/>
    <w:rsid w:val="008C5753"/>
    <w:rsid w:val="008C5B17"/>
    <w:rsid w:val="008D6ACC"/>
    <w:rsid w:val="008D72B3"/>
    <w:rsid w:val="008E14CC"/>
    <w:rsid w:val="008E1B45"/>
    <w:rsid w:val="008E2060"/>
    <w:rsid w:val="008E3054"/>
    <w:rsid w:val="008E43DA"/>
    <w:rsid w:val="008E4BE6"/>
    <w:rsid w:val="008F0247"/>
    <w:rsid w:val="008F1C68"/>
    <w:rsid w:val="008F3B39"/>
    <w:rsid w:val="008F73CB"/>
    <w:rsid w:val="008F7C7E"/>
    <w:rsid w:val="00901250"/>
    <w:rsid w:val="00904E41"/>
    <w:rsid w:val="00907A6F"/>
    <w:rsid w:val="00911571"/>
    <w:rsid w:val="0091791C"/>
    <w:rsid w:val="00920105"/>
    <w:rsid w:val="00922792"/>
    <w:rsid w:val="00923F77"/>
    <w:rsid w:val="0092562C"/>
    <w:rsid w:val="00925BB8"/>
    <w:rsid w:val="00930BE0"/>
    <w:rsid w:val="00934C32"/>
    <w:rsid w:val="0093667C"/>
    <w:rsid w:val="00940AA5"/>
    <w:rsid w:val="00941D13"/>
    <w:rsid w:val="00944302"/>
    <w:rsid w:val="009455A2"/>
    <w:rsid w:val="00946C74"/>
    <w:rsid w:val="00946E31"/>
    <w:rsid w:val="00951535"/>
    <w:rsid w:val="0095485B"/>
    <w:rsid w:val="00954FF8"/>
    <w:rsid w:val="00960C79"/>
    <w:rsid w:val="00962D06"/>
    <w:rsid w:val="00963346"/>
    <w:rsid w:val="009658C0"/>
    <w:rsid w:val="009749E9"/>
    <w:rsid w:val="0097642C"/>
    <w:rsid w:val="00981E67"/>
    <w:rsid w:val="009823F3"/>
    <w:rsid w:val="0098431E"/>
    <w:rsid w:val="00987414"/>
    <w:rsid w:val="0099159A"/>
    <w:rsid w:val="009955B9"/>
    <w:rsid w:val="009968DD"/>
    <w:rsid w:val="0099724C"/>
    <w:rsid w:val="0099755B"/>
    <w:rsid w:val="009A1BFA"/>
    <w:rsid w:val="009A35C8"/>
    <w:rsid w:val="009A40CB"/>
    <w:rsid w:val="009A61A3"/>
    <w:rsid w:val="009A734C"/>
    <w:rsid w:val="009A7F1B"/>
    <w:rsid w:val="009B1667"/>
    <w:rsid w:val="009B54FB"/>
    <w:rsid w:val="009C0A17"/>
    <w:rsid w:val="009C54E6"/>
    <w:rsid w:val="009C56C0"/>
    <w:rsid w:val="009D1E94"/>
    <w:rsid w:val="009D2768"/>
    <w:rsid w:val="009D44A5"/>
    <w:rsid w:val="009D72F0"/>
    <w:rsid w:val="009E3585"/>
    <w:rsid w:val="009E35FC"/>
    <w:rsid w:val="009E4223"/>
    <w:rsid w:val="009E77A0"/>
    <w:rsid w:val="009F2AAA"/>
    <w:rsid w:val="009F3608"/>
    <w:rsid w:val="009F4F70"/>
    <w:rsid w:val="009F57F8"/>
    <w:rsid w:val="009F69A0"/>
    <w:rsid w:val="00A01F38"/>
    <w:rsid w:val="00A02059"/>
    <w:rsid w:val="00A044B9"/>
    <w:rsid w:val="00A152D2"/>
    <w:rsid w:val="00A223E0"/>
    <w:rsid w:val="00A3091A"/>
    <w:rsid w:val="00A333FD"/>
    <w:rsid w:val="00A34896"/>
    <w:rsid w:val="00A36D78"/>
    <w:rsid w:val="00A36EBD"/>
    <w:rsid w:val="00A374B9"/>
    <w:rsid w:val="00A37842"/>
    <w:rsid w:val="00A41347"/>
    <w:rsid w:val="00A44B4A"/>
    <w:rsid w:val="00A4763A"/>
    <w:rsid w:val="00A52AD9"/>
    <w:rsid w:val="00A57F7D"/>
    <w:rsid w:val="00A630BA"/>
    <w:rsid w:val="00A70E20"/>
    <w:rsid w:val="00A728E1"/>
    <w:rsid w:val="00A74E37"/>
    <w:rsid w:val="00A8269E"/>
    <w:rsid w:val="00A840AB"/>
    <w:rsid w:val="00A8415A"/>
    <w:rsid w:val="00A86773"/>
    <w:rsid w:val="00A86FE7"/>
    <w:rsid w:val="00A90AC7"/>
    <w:rsid w:val="00A921BB"/>
    <w:rsid w:val="00A96BBE"/>
    <w:rsid w:val="00AA0E17"/>
    <w:rsid w:val="00AB0C26"/>
    <w:rsid w:val="00AB1F91"/>
    <w:rsid w:val="00AB2854"/>
    <w:rsid w:val="00AB3085"/>
    <w:rsid w:val="00AB33C0"/>
    <w:rsid w:val="00AB3D27"/>
    <w:rsid w:val="00AB787B"/>
    <w:rsid w:val="00AC45E2"/>
    <w:rsid w:val="00AC66A7"/>
    <w:rsid w:val="00AD4C60"/>
    <w:rsid w:val="00AE351B"/>
    <w:rsid w:val="00AE3AD0"/>
    <w:rsid w:val="00AE57B9"/>
    <w:rsid w:val="00AF04B7"/>
    <w:rsid w:val="00AF0BDA"/>
    <w:rsid w:val="00AF3C3F"/>
    <w:rsid w:val="00AF5A5D"/>
    <w:rsid w:val="00AF5FCC"/>
    <w:rsid w:val="00B00959"/>
    <w:rsid w:val="00B0425D"/>
    <w:rsid w:val="00B07854"/>
    <w:rsid w:val="00B10577"/>
    <w:rsid w:val="00B11D05"/>
    <w:rsid w:val="00B154F6"/>
    <w:rsid w:val="00B15A8A"/>
    <w:rsid w:val="00B2205C"/>
    <w:rsid w:val="00B22997"/>
    <w:rsid w:val="00B253BE"/>
    <w:rsid w:val="00B260E7"/>
    <w:rsid w:val="00B26858"/>
    <w:rsid w:val="00B27785"/>
    <w:rsid w:val="00B3411C"/>
    <w:rsid w:val="00B3695D"/>
    <w:rsid w:val="00B469C3"/>
    <w:rsid w:val="00B47B93"/>
    <w:rsid w:val="00B5007B"/>
    <w:rsid w:val="00B54130"/>
    <w:rsid w:val="00B56B68"/>
    <w:rsid w:val="00B60B80"/>
    <w:rsid w:val="00B60BE2"/>
    <w:rsid w:val="00B6131D"/>
    <w:rsid w:val="00B63D52"/>
    <w:rsid w:val="00B70DFB"/>
    <w:rsid w:val="00B75817"/>
    <w:rsid w:val="00B759E6"/>
    <w:rsid w:val="00B75E73"/>
    <w:rsid w:val="00B8357D"/>
    <w:rsid w:val="00B83C74"/>
    <w:rsid w:val="00B8625F"/>
    <w:rsid w:val="00B91AF6"/>
    <w:rsid w:val="00B97E83"/>
    <w:rsid w:val="00BA4B07"/>
    <w:rsid w:val="00BB04A6"/>
    <w:rsid w:val="00BB4896"/>
    <w:rsid w:val="00BC115F"/>
    <w:rsid w:val="00BC1F98"/>
    <w:rsid w:val="00BC31B2"/>
    <w:rsid w:val="00BC444A"/>
    <w:rsid w:val="00BD12B4"/>
    <w:rsid w:val="00BD30A4"/>
    <w:rsid w:val="00BD3577"/>
    <w:rsid w:val="00BE0AF3"/>
    <w:rsid w:val="00BE1882"/>
    <w:rsid w:val="00BE20BC"/>
    <w:rsid w:val="00BE20EC"/>
    <w:rsid w:val="00BF0765"/>
    <w:rsid w:val="00BF09DF"/>
    <w:rsid w:val="00BF14D5"/>
    <w:rsid w:val="00BF1FB7"/>
    <w:rsid w:val="00BF2061"/>
    <w:rsid w:val="00BF38AF"/>
    <w:rsid w:val="00BF5334"/>
    <w:rsid w:val="00C02D8C"/>
    <w:rsid w:val="00C03622"/>
    <w:rsid w:val="00C07C7D"/>
    <w:rsid w:val="00C13E78"/>
    <w:rsid w:val="00C151D4"/>
    <w:rsid w:val="00C16D16"/>
    <w:rsid w:val="00C229DF"/>
    <w:rsid w:val="00C34178"/>
    <w:rsid w:val="00C3531E"/>
    <w:rsid w:val="00C36FF4"/>
    <w:rsid w:val="00C371A0"/>
    <w:rsid w:val="00C41C55"/>
    <w:rsid w:val="00C425DA"/>
    <w:rsid w:val="00C46574"/>
    <w:rsid w:val="00C511A0"/>
    <w:rsid w:val="00C5435D"/>
    <w:rsid w:val="00C55C2F"/>
    <w:rsid w:val="00C658EA"/>
    <w:rsid w:val="00C72FDA"/>
    <w:rsid w:val="00C76020"/>
    <w:rsid w:val="00C87D3F"/>
    <w:rsid w:val="00C911FB"/>
    <w:rsid w:val="00C94743"/>
    <w:rsid w:val="00C956EB"/>
    <w:rsid w:val="00CA0F29"/>
    <w:rsid w:val="00CA18BF"/>
    <w:rsid w:val="00CA2A85"/>
    <w:rsid w:val="00CA4AB7"/>
    <w:rsid w:val="00CA5792"/>
    <w:rsid w:val="00CB3BEE"/>
    <w:rsid w:val="00CB53D8"/>
    <w:rsid w:val="00CB59B7"/>
    <w:rsid w:val="00CB749E"/>
    <w:rsid w:val="00CC103D"/>
    <w:rsid w:val="00CC37A0"/>
    <w:rsid w:val="00CC3DF3"/>
    <w:rsid w:val="00CD058C"/>
    <w:rsid w:val="00CE078C"/>
    <w:rsid w:val="00CE0DCA"/>
    <w:rsid w:val="00CF168C"/>
    <w:rsid w:val="00CF2229"/>
    <w:rsid w:val="00CF2C1F"/>
    <w:rsid w:val="00CF2E10"/>
    <w:rsid w:val="00CF3A64"/>
    <w:rsid w:val="00CF735C"/>
    <w:rsid w:val="00CF737C"/>
    <w:rsid w:val="00D02078"/>
    <w:rsid w:val="00D063DB"/>
    <w:rsid w:val="00D100FF"/>
    <w:rsid w:val="00D10DF2"/>
    <w:rsid w:val="00D25559"/>
    <w:rsid w:val="00D25848"/>
    <w:rsid w:val="00D27194"/>
    <w:rsid w:val="00D35F83"/>
    <w:rsid w:val="00D40685"/>
    <w:rsid w:val="00D4252D"/>
    <w:rsid w:val="00D438A0"/>
    <w:rsid w:val="00D5399D"/>
    <w:rsid w:val="00D54C10"/>
    <w:rsid w:val="00D56342"/>
    <w:rsid w:val="00D5672D"/>
    <w:rsid w:val="00D61202"/>
    <w:rsid w:val="00D6142D"/>
    <w:rsid w:val="00D6212F"/>
    <w:rsid w:val="00D718B8"/>
    <w:rsid w:val="00D71D27"/>
    <w:rsid w:val="00D72986"/>
    <w:rsid w:val="00D7304E"/>
    <w:rsid w:val="00D7585F"/>
    <w:rsid w:val="00D80839"/>
    <w:rsid w:val="00D8504D"/>
    <w:rsid w:val="00D86068"/>
    <w:rsid w:val="00D86704"/>
    <w:rsid w:val="00D86856"/>
    <w:rsid w:val="00D87F63"/>
    <w:rsid w:val="00D87F78"/>
    <w:rsid w:val="00DA5906"/>
    <w:rsid w:val="00DA5F1A"/>
    <w:rsid w:val="00DA74C4"/>
    <w:rsid w:val="00DB1735"/>
    <w:rsid w:val="00DB1A89"/>
    <w:rsid w:val="00DB3248"/>
    <w:rsid w:val="00DB3C2F"/>
    <w:rsid w:val="00DB567C"/>
    <w:rsid w:val="00DB70AA"/>
    <w:rsid w:val="00DC0B2F"/>
    <w:rsid w:val="00DC2927"/>
    <w:rsid w:val="00DC456E"/>
    <w:rsid w:val="00DC724B"/>
    <w:rsid w:val="00DD3693"/>
    <w:rsid w:val="00DD45AC"/>
    <w:rsid w:val="00DD47AA"/>
    <w:rsid w:val="00DD4866"/>
    <w:rsid w:val="00DD53B8"/>
    <w:rsid w:val="00DE0F9E"/>
    <w:rsid w:val="00DE794F"/>
    <w:rsid w:val="00DF6583"/>
    <w:rsid w:val="00DF74BD"/>
    <w:rsid w:val="00E003AC"/>
    <w:rsid w:val="00E00F5F"/>
    <w:rsid w:val="00E054AD"/>
    <w:rsid w:val="00E06B58"/>
    <w:rsid w:val="00E11C6A"/>
    <w:rsid w:val="00E122AA"/>
    <w:rsid w:val="00E127A7"/>
    <w:rsid w:val="00E12DF9"/>
    <w:rsid w:val="00E13CD2"/>
    <w:rsid w:val="00E14CA2"/>
    <w:rsid w:val="00E15711"/>
    <w:rsid w:val="00E161BA"/>
    <w:rsid w:val="00E17455"/>
    <w:rsid w:val="00E23E08"/>
    <w:rsid w:val="00E2567D"/>
    <w:rsid w:val="00E308FE"/>
    <w:rsid w:val="00E34E7A"/>
    <w:rsid w:val="00E37143"/>
    <w:rsid w:val="00E435DC"/>
    <w:rsid w:val="00E438C4"/>
    <w:rsid w:val="00E44FA7"/>
    <w:rsid w:val="00E5066B"/>
    <w:rsid w:val="00E572DC"/>
    <w:rsid w:val="00E6753B"/>
    <w:rsid w:val="00E67BC0"/>
    <w:rsid w:val="00E72D27"/>
    <w:rsid w:val="00E73276"/>
    <w:rsid w:val="00E734C8"/>
    <w:rsid w:val="00E820D8"/>
    <w:rsid w:val="00E82582"/>
    <w:rsid w:val="00E839AA"/>
    <w:rsid w:val="00E86066"/>
    <w:rsid w:val="00E8746C"/>
    <w:rsid w:val="00E878AE"/>
    <w:rsid w:val="00E90A12"/>
    <w:rsid w:val="00E92457"/>
    <w:rsid w:val="00EA2CE9"/>
    <w:rsid w:val="00EA52B3"/>
    <w:rsid w:val="00EA6C0D"/>
    <w:rsid w:val="00EA72DB"/>
    <w:rsid w:val="00EB3503"/>
    <w:rsid w:val="00EB4B18"/>
    <w:rsid w:val="00EB7E03"/>
    <w:rsid w:val="00EC19C9"/>
    <w:rsid w:val="00EC25EF"/>
    <w:rsid w:val="00EC67AE"/>
    <w:rsid w:val="00EC6D94"/>
    <w:rsid w:val="00EC7D2D"/>
    <w:rsid w:val="00ED246F"/>
    <w:rsid w:val="00ED30BA"/>
    <w:rsid w:val="00ED609A"/>
    <w:rsid w:val="00ED7553"/>
    <w:rsid w:val="00ED7F4C"/>
    <w:rsid w:val="00EF0492"/>
    <w:rsid w:val="00EF1091"/>
    <w:rsid w:val="00EF4B1A"/>
    <w:rsid w:val="00EF4EFE"/>
    <w:rsid w:val="00EF6939"/>
    <w:rsid w:val="00F0279D"/>
    <w:rsid w:val="00F0481F"/>
    <w:rsid w:val="00F157E3"/>
    <w:rsid w:val="00F16396"/>
    <w:rsid w:val="00F1755A"/>
    <w:rsid w:val="00F205C0"/>
    <w:rsid w:val="00F20639"/>
    <w:rsid w:val="00F22129"/>
    <w:rsid w:val="00F264A9"/>
    <w:rsid w:val="00F2679D"/>
    <w:rsid w:val="00F27834"/>
    <w:rsid w:val="00F32D46"/>
    <w:rsid w:val="00F34F2C"/>
    <w:rsid w:val="00F35DCB"/>
    <w:rsid w:val="00F42606"/>
    <w:rsid w:val="00F43505"/>
    <w:rsid w:val="00F458DA"/>
    <w:rsid w:val="00F504E8"/>
    <w:rsid w:val="00F5315F"/>
    <w:rsid w:val="00F55866"/>
    <w:rsid w:val="00F6390F"/>
    <w:rsid w:val="00F64820"/>
    <w:rsid w:val="00F7148F"/>
    <w:rsid w:val="00F74C68"/>
    <w:rsid w:val="00F77FA1"/>
    <w:rsid w:val="00F81F2D"/>
    <w:rsid w:val="00F92FE3"/>
    <w:rsid w:val="00F94170"/>
    <w:rsid w:val="00F964AE"/>
    <w:rsid w:val="00F97727"/>
    <w:rsid w:val="00F978BD"/>
    <w:rsid w:val="00FA248B"/>
    <w:rsid w:val="00FB2617"/>
    <w:rsid w:val="00FB4500"/>
    <w:rsid w:val="00FB7A47"/>
    <w:rsid w:val="00FC39F5"/>
    <w:rsid w:val="00FD2D57"/>
    <w:rsid w:val="00FD4E7F"/>
    <w:rsid w:val="00FD5BFC"/>
    <w:rsid w:val="00FD7597"/>
    <w:rsid w:val="00FE0A90"/>
    <w:rsid w:val="00FE0B33"/>
    <w:rsid w:val="00FE1A6F"/>
    <w:rsid w:val="00FE2F93"/>
    <w:rsid w:val="00FE513E"/>
    <w:rsid w:val="00FE53D6"/>
    <w:rsid w:val="00FE78EC"/>
    <w:rsid w:val="00FF08F7"/>
    <w:rsid w:val="00FF0C33"/>
    <w:rsid w:val="00FF1090"/>
    <w:rsid w:val="00FF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39FA5"/>
  <w15:chartTrackingRefBased/>
  <w15:docId w15:val="{5D8C86B8-192B-4D0B-871C-D42CDA04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59"/>
  </w:style>
  <w:style w:type="paragraph" w:styleId="Heading1">
    <w:name w:val="heading 1"/>
    <w:basedOn w:val="Heading0"/>
    <w:next w:val="Body1"/>
    <w:link w:val="Heading1Char"/>
    <w:uiPriority w:val="9"/>
    <w:qFormat/>
    <w:rsid w:val="00240212"/>
    <w:pPr>
      <w:keepNext/>
      <w:keepLines/>
      <w:outlineLvl w:val="0"/>
    </w:pPr>
    <w:rPr>
      <w:rFonts w:eastAsiaTheme="majorEastAsia"/>
      <w:color w:val="1F3864" w:themeColor="accent1" w:themeShade="80"/>
      <w:szCs w:val="36"/>
    </w:rPr>
  </w:style>
  <w:style w:type="paragraph" w:styleId="Heading2">
    <w:name w:val="heading 2"/>
    <w:basedOn w:val="Heading0"/>
    <w:next w:val="Body2"/>
    <w:link w:val="Heading2Char"/>
    <w:uiPriority w:val="9"/>
    <w:unhideWhenUsed/>
    <w:qFormat/>
    <w:rsid w:val="00240212"/>
    <w:pPr>
      <w:keepNext/>
      <w:keepLines/>
      <w:ind w:left="360"/>
      <w:outlineLvl w:val="1"/>
    </w:pPr>
    <w:rPr>
      <w:rFonts w:eastAsiaTheme="majorEastAsia"/>
      <w:color w:val="2F5496" w:themeColor="accent1" w:themeShade="BF"/>
      <w:szCs w:val="32"/>
    </w:rPr>
  </w:style>
  <w:style w:type="paragraph" w:styleId="Heading3">
    <w:name w:val="heading 3"/>
    <w:basedOn w:val="Heading0"/>
    <w:next w:val="Body3"/>
    <w:link w:val="Heading3Char"/>
    <w:uiPriority w:val="9"/>
    <w:unhideWhenUsed/>
    <w:qFormat/>
    <w:rsid w:val="00240212"/>
    <w:pPr>
      <w:keepNext/>
      <w:keepLines/>
      <w:ind w:left="720"/>
      <w:outlineLvl w:val="2"/>
    </w:pPr>
    <w:rPr>
      <w:rFonts w:eastAsiaTheme="majorEastAsia"/>
      <w:color w:val="2F5496" w:themeColor="accent1" w:themeShade="BF"/>
      <w:szCs w:val="28"/>
    </w:rPr>
  </w:style>
  <w:style w:type="paragraph" w:styleId="Heading4">
    <w:name w:val="heading 4"/>
    <w:basedOn w:val="Heading0"/>
    <w:next w:val="Body4"/>
    <w:link w:val="Heading4Char"/>
    <w:uiPriority w:val="9"/>
    <w:unhideWhenUsed/>
    <w:qFormat/>
    <w:rsid w:val="00240212"/>
    <w:pPr>
      <w:keepNext/>
      <w:keepLines/>
      <w:ind w:left="1080"/>
      <w:outlineLvl w:val="3"/>
    </w:pPr>
    <w:rPr>
      <w:rFonts w:eastAsiaTheme="majorEastAsia"/>
      <w:color w:val="2F5496" w:themeColor="accent1" w:themeShade="BF"/>
      <w:szCs w:val="24"/>
    </w:rPr>
  </w:style>
  <w:style w:type="paragraph" w:styleId="Heading5">
    <w:name w:val="heading 5"/>
    <w:basedOn w:val="Heading0"/>
    <w:next w:val="Body5"/>
    <w:link w:val="Heading5Char"/>
    <w:uiPriority w:val="9"/>
    <w:unhideWhenUsed/>
    <w:qFormat/>
    <w:rsid w:val="003D0D13"/>
    <w:pPr>
      <w:keepNext/>
      <w:keepLines/>
      <w:ind w:left="1440"/>
      <w:outlineLvl w:val="4"/>
    </w:pPr>
    <w:rPr>
      <w:rFonts w:eastAsiaTheme="majorEastAsia"/>
      <w:color w:val="2F5496" w:themeColor="accent1" w:themeShade="BF"/>
    </w:rPr>
  </w:style>
  <w:style w:type="paragraph" w:styleId="Heading6">
    <w:name w:val="heading 6"/>
    <w:basedOn w:val="Heading0"/>
    <w:next w:val="Body6"/>
    <w:link w:val="Heading6Char"/>
    <w:uiPriority w:val="9"/>
    <w:unhideWhenUsed/>
    <w:qFormat/>
    <w:rsid w:val="003D0D13"/>
    <w:pPr>
      <w:keepNext/>
      <w:keepLines/>
      <w:ind w:left="1800"/>
      <w:outlineLvl w:val="5"/>
    </w:pPr>
    <w:rPr>
      <w:rFonts w:eastAsiaTheme="majorEastAsia"/>
      <w:iCs/>
      <w:color w:val="1F3864" w:themeColor="accent1" w:themeShade="80"/>
    </w:rPr>
  </w:style>
  <w:style w:type="paragraph" w:styleId="Heading7">
    <w:name w:val="heading 7"/>
    <w:basedOn w:val="Heading0"/>
    <w:next w:val="Body7"/>
    <w:link w:val="Heading7Char"/>
    <w:uiPriority w:val="9"/>
    <w:semiHidden/>
    <w:unhideWhenUsed/>
    <w:qFormat/>
    <w:rsid w:val="00240212"/>
    <w:pPr>
      <w:keepNext/>
      <w:keepLines/>
      <w:ind w:left="2160"/>
      <w:outlineLvl w:val="6"/>
    </w:pPr>
    <w:rPr>
      <w:rFonts w:eastAsiaTheme="majorEastAsia"/>
      <w:bCs/>
      <w:color w:val="1F3864" w:themeColor="accent1" w:themeShade="80"/>
    </w:rPr>
  </w:style>
  <w:style w:type="paragraph" w:styleId="Heading8">
    <w:name w:val="heading 8"/>
    <w:basedOn w:val="Heading0"/>
    <w:next w:val="Body8"/>
    <w:link w:val="Heading8Char"/>
    <w:uiPriority w:val="9"/>
    <w:semiHidden/>
    <w:unhideWhenUsed/>
    <w:qFormat/>
    <w:rsid w:val="00240212"/>
    <w:pPr>
      <w:keepNext/>
      <w:keepLines/>
      <w:ind w:left="2520"/>
      <w:outlineLvl w:val="7"/>
    </w:pPr>
    <w:rPr>
      <w:rFonts w:eastAsiaTheme="majorEastAsia"/>
      <w:bCs/>
      <w:iCs/>
      <w:color w:val="1F3864" w:themeColor="accent1" w:themeShade="80"/>
    </w:rPr>
  </w:style>
  <w:style w:type="paragraph" w:styleId="Heading9">
    <w:name w:val="heading 9"/>
    <w:basedOn w:val="Heading0"/>
    <w:next w:val="Body9"/>
    <w:link w:val="Heading9Char"/>
    <w:uiPriority w:val="9"/>
    <w:semiHidden/>
    <w:unhideWhenUsed/>
    <w:qFormat/>
    <w:rsid w:val="00240212"/>
    <w:pPr>
      <w:keepNext/>
      <w:keepLines/>
      <w:ind w:left="2880"/>
      <w:outlineLvl w:val="8"/>
    </w:pPr>
    <w:rPr>
      <w:rFonts w:eastAsiaTheme="majorEastAsia"/>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
    <w:name w:val="Body 0"/>
    <w:basedOn w:val="Normal"/>
    <w:link w:val="Body0Char"/>
    <w:rsid w:val="003D0D13"/>
    <w:pPr>
      <w:spacing w:after="0" w:line="240" w:lineRule="auto"/>
      <w:jc w:val="center"/>
    </w:pPr>
    <w:rPr>
      <w:b/>
      <w:color w:val="FF0000"/>
      <w:sz w:val="40"/>
    </w:rPr>
  </w:style>
  <w:style w:type="character" w:customStyle="1" w:styleId="Body0Char">
    <w:name w:val="Body 0 Char"/>
    <w:basedOn w:val="DefaultParagraphFont"/>
    <w:link w:val="Body0"/>
    <w:rsid w:val="003D0D13"/>
    <w:rPr>
      <w:b/>
      <w:color w:val="FF0000"/>
      <w:sz w:val="40"/>
    </w:rPr>
  </w:style>
  <w:style w:type="paragraph" w:customStyle="1" w:styleId="Body1">
    <w:name w:val="Body 1"/>
    <w:basedOn w:val="Body0"/>
    <w:link w:val="Body1Char"/>
    <w:rsid w:val="003D0D13"/>
    <w:pPr>
      <w:ind w:left="360"/>
      <w:outlineLvl w:val="0"/>
    </w:pPr>
  </w:style>
  <w:style w:type="character" w:customStyle="1" w:styleId="Body1Char">
    <w:name w:val="Body 1 Char"/>
    <w:basedOn w:val="DefaultParagraphFont"/>
    <w:link w:val="Body1"/>
    <w:rsid w:val="003D0D13"/>
    <w:rPr>
      <w:b/>
      <w:color w:val="FF0000"/>
      <w:sz w:val="40"/>
    </w:rPr>
  </w:style>
  <w:style w:type="paragraph" w:customStyle="1" w:styleId="Body2">
    <w:name w:val="Body 2"/>
    <w:basedOn w:val="Body0"/>
    <w:link w:val="Body2Char"/>
    <w:rsid w:val="003D0D13"/>
    <w:pPr>
      <w:ind w:left="720"/>
      <w:outlineLvl w:val="1"/>
    </w:pPr>
  </w:style>
  <w:style w:type="character" w:customStyle="1" w:styleId="Body2Char">
    <w:name w:val="Body 2 Char"/>
    <w:basedOn w:val="DefaultParagraphFont"/>
    <w:link w:val="Body2"/>
    <w:rsid w:val="003D0D13"/>
    <w:rPr>
      <w:b/>
      <w:color w:val="FF0000"/>
      <w:sz w:val="40"/>
    </w:rPr>
  </w:style>
  <w:style w:type="paragraph" w:customStyle="1" w:styleId="Body3">
    <w:name w:val="Body 3"/>
    <w:basedOn w:val="Body0"/>
    <w:link w:val="Body3Char"/>
    <w:rsid w:val="003D0D13"/>
    <w:pPr>
      <w:ind w:left="1080"/>
      <w:outlineLvl w:val="2"/>
    </w:pPr>
  </w:style>
  <w:style w:type="character" w:customStyle="1" w:styleId="Body3Char">
    <w:name w:val="Body 3 Char"/>
    <w:basedOn w:val="DefaultParagraphFont"/>
    <w:link w:val="Body3"/>
    <w:rsid w:val="003D0D13"/>
    <w:rPr>
      <w:b/>
      <w:color w:val="FF0000"/>
      <w:sz w:val="40"/>
    </w:rPr>
  </w:style>
  <w:style w:type="paragraph" w:customStyle="1" w:styleId="Body4">
    <w:name w:val="Body 4"/>
    <w:basedOn w:val="Body0"/>
    <w:link w:val="Body4Char"/>
    <w:rsid w:val="003D0D13"/>
    <w:pPr>
      <w:ind w:left="1440"/>
      <w:outlineLvl w:val="3"/>
    </w:pPr>
  </w:style>
  <w:style w:type="character" w:customStyle="1" w:styleId="Body4Char">
    <w:name w:val="Body 4 Char"/>
    <w:basedOn w:val="DefaultParagraphFont"/>
    <w:link w:val="Body4"/>
    <w:rsid w:val="003D0D13"/>
    <w:rPr>
      <w:b/>
      <w:color w:val="FF0000"/>
      <w:sz w:val="40"/>
    </w:rPr>
  </w:style>
  <w:style w:type="paragraph" w:customStyle="1" w:styleId="Body5">
    <w:name w:val="Body 5"/>
    <w:basedOn w:val="Body0"/>
    <w:link w:val="Body5Char"/>
    <w:rsid w:val="003D0D13"/>
    <w:pPr>
      <w:ind w:left="1800"/>
      <w:outlineLvl w:val="4"/>
    </w:pPr>
  </w:style>
  <w:style w:type="character" w:customStyle="1" w:styleId="Body5Char">
    <w:name w:val="Body 5 Char"/>
    <w:basedOn w:val="DefaultParagraphFont"/>
    <w:link w:val="Body5"/>
    <w:rsid w:val="003D0D13"/>
    <w:rPr>
      <w:b/>
      <w:color w:val="FF0000"/>
      <w:sz w:val="40"/>
    </w:rPr>
  </w:style>
  <w:style w:type="paragraph" w:customStyle="1" w:styleId="Body6">
    <w:name w:val="Body 6"/>
    <w:basedOn w:val="Body0"/>
    <w:link w:val="Body6Char"/>
    <w:rsid w:val="003D0D13"/>
    <w:pPr>
      <w:ind w:left="2160"/>
      <w:outlineLvl w:val="5"/>
    </w:pPr>
  </w:style>
  <w:style w:type="character" w:customStyle="1" w:styleId="Body6Char">
    <w:name w:val="Body 6 Char"/>
    <w:basedOn w:val="DefaultParagraphFont"/>
    <w:link w:val="Body6"/>
    <w:rsid w:val="003D0D13"/>
    <w:rPr>
      <w:b/>
      <w:color w:val="FF0000"/>
      <w:sz w:val="40"/>
    </w:rPr>
  </w:style>
  <w:style w:type="paragraph" w:customStyle="1" w:styleId="Body7">
    <w:name w:val="Body 7"/>
    <w:basedOn w:val="Body0"/>
    <w:link w:val="Body7Char"/>
    <w:rsid w:val="003D0D13"/>
    <w:pPr>
      <w:ind w:left="2520"/>
      <w:outlineLvl w:val="6"/>
    </w:pPr>
  </w:style>
  <w:style w:type="character" w:customStyle="1" w:styleId="Heading1Char">
    <w:name w:val="Heading 1 Char"/>
    <w:basedOn w:val="DefaultParagraphFont"/>
    <w:link w:val="Heading1"/>
    <w:uiPriority w:val="9"/>
    <w:rsid w:val="00240212"/>
    <w:rPr>
      <w:rFonts w:ascii="Calibri" w:eastAsiaTheme="majorEastAsia" w:hAnsi="Calibri" w:cs="Calibri"/>
      <w:b/>
      <w:color w:val="1F3864" w:themeColor="accent1" w:themeShade="80"/>
      <w:sz w:val="30"/>
      <w:szCs w:val="36"/>
    </w:rPr>
  </w:style>
  <w:style w:type="character" w:customStyle="1" w:styleId="Heading2Char">
    <w:name w:val="Heading 2 Char"/>
    <w:basedOn w:val="DefaultParagraphFont"/>
    <w:link w:val="Heading2"/>
    <w:uiPriority w:val="9"/>
    <w:rsid w:val="00240212"/>
    <w:rPr>
      <w:rFonts w:ascii="Calibri" w:eastAsiaTheme="majorEastAsia" w:hAnsi="Calibri" w:cs="Calibri"/>
      <w:b/>
      <w:color w:val="2F5496" w:themeColor="accent1" w:themeShade="BF"/>
      <w:sz w:val="30"/>
      <w:szCs w:val="32"/>
    </w:rPr>
  </w:style>
  <w:style w:type="character" w:customStyle="1" w:styleId="Heading3Char">
    <w:name w:val="Heading 3 Char"/>
    <w:basedOn w:val="DefaultParagraphFont"/>
    <w:link w:val="Heading3"/>
    <w:uiPriority w:val="9"/>
    <w:rsid w:val="00240212"/>
    <w:rPr>
      <w:rFonts w:ascii="Calibri" w:eastAsiaTheme="majorEastAsia" w:hAnsi="Calibri" w:cs="Calibri"/>
      <w:b/>
      <w:color w:val="2F5496" w:themeColor="accent1" w:themeShade="BF"/>
      <w:sz w:val="30"/>
      <w:szCs w:val="28"/>
    </w:rPr>
  </w:style>
  <w:style w:type="character" w:customStyle="1" w:styleId="Heading4Char">
    <w:name w:val="Heading 4 Char"/>
    <w:basedOn w:val="DefaultParagraphFont"/>
    <w:link w:val="Heading4"/>
    <w:uiPriority w:val="9"/>
    <w:rsid w:val="00240212"/>
    <w:rPr>
      <w:rFonts w:ascii="Calibri" w:eastAsiaTheme="majorEastAsia" w:hAnsi="Calibri" w:cs="Calibri"/>
      <w:b/>
      <w:color w:val="2F5496" w:themeColor="accent1" w:themeShade="BF"/>
      <w:sz w:val="30"/>
      <w:szCs w:val="24"/>
    </w:rPr>
  </w:style>
  <w:style w:type="character" w:customStyle="1" w:styleId="Heading5Char">
    <w:name w:val="Heading 5 Char"/>
    <w:basedOn w:val="DefaultParagraphFont"/>
    <w:link w:val="Heading5"/>
    <w:uiPriority w:val="9"/>
    <w:rsid w:val="003D0D13"/>
    <w:rPr>
      <w:rFonts w:ascii="Calibri" w:eastAsiaTheme="majorEastAsia" w:hAnsi="Calibri" w:cs="Calibri"/>
      <w:b/>
      <w:color w:val="2F5496" w:themeColor="accent1" w:themeShade="BF"/>
      <w:sz w:val="30"/>
    </w:rPr>
  </w:style>
  <w:style w:type="character" w:customStyle="1" w:styleId="Heading6Char">
    <w:name w:val="Heading 6 Char"/>
    <w:basedOn w:val="DefaultParagraphFont"/>
    <w:link w:val="Heading6"/>
    <w:uiPriority w:val="9"/>
    <w:rsid w:val="003D0D13"/>
    <w:rPr>
      <w:rFonts w:ascii="Calibri" w:eastAsiaTheme="majorEastAsia" w:hAnsi="Calibri" w:cs="Calibri"/>
      <w:b/>
      <w:iCs/>
      <w:color w:val="1F3864" w:themeColor="accent1" w:themeShade="80"/>
      <w:sz w:val="30"/>
    </w:rPr>
  </w:style>
  <w:style w:type="character" w:customStyle="1" w:styleId="Heading7Char">
    <w:name w:val="Heading 7 Char"/>
    <w:basedOn w:val="DefaultParagraphFont"/>
    <w:link w:val="Heading7"/>
    <w:uiPriority w:val="9"/>
    <w:semiHidden/>
    <w:rsid w:val="00240212"/>
    <w:rPr>
      <w:rFonts w:ascii="Calibri" w:eastAsiaTheme="majorEastAsia" w:hAnsi="Calibri" w:cs="Calibri"/>
      <w:b/>
      <w:bCs/>
      <w:color w:val="1F3864" w:themeColor="accent1" w:themeShade="80"/>
      <w:sz w:val="30"/>
    </w:rPr>
  </w:style>
  <w:style w:type="character" w:customStyle="1" w:styleId="Heading8Char">
    <w:name w:val="Heading 8 Char"/>
    <w:basedOn w:val="DefaultParagraphFont"/>
    <w:link w:val="Heading8"/>
    <w:uiPriority w:val="9"/>
    <w:semiHidden/>
    <w:rsid w:val="00240212"/>
    <w:rPr>
      <w:rFonts w:ascii="Calibri" w:eastAsiaTheme="majorEastAsia" w:hAnsi="Calibri" w:cs="Calibri"/>
      <w:b/>
      <w:bCs/>
      <w:iCs/>
      <w:color w:val="1F3864" w:themeColor="accent1" w:themeShade="80"/>
      <w:sz w:val="30"/>
    </w:rPr>
  </w:style>
  <w:style w:type="character" w:customStyle="1" w:styleId="Heading9Char">
    <w:name w:val="Heading 9 Char"/>
    <w:basedOn w:val="DefaultParagraphFont"/>
    <w:link w:val="Heading9"/>
    <w:uiPriority w:val="9"/>
    <w:semiHidden/>
    <w:rsid w:val="00240212"/>
    <w:rPr>
      <w:rFonts w:ascii="Calibri" w:eastAsiaTheme="majorEastAsia" w:hAnsi="Calibri" w:cs="Calibri"/>
      <w:b/>
      <w:iCs/>
      <w:color w:val="1F3864" w:themeColor="accent1" w:themeShade="80"/>
      <w:sz w:val="30"/>
    </w:rPr>
  </w:style>
  <w:style w:type="character" w:customStyle="1" w:styleId="Body7Char">
    <w:name w:val="Body 7 Char"/>
    <w:basedOn w:val="DefaultParagraphFont"/>
    <w:link w:val="Body7"/>
    <w:rsid w:val="003D0D13"/>
    <w:rPr>
      <w:b/>
      <w:color w:val="FF0000"/>
      <w:sz w:val="40"/>
    </w:rPr>
  </w:style>
  <w:style w:type="paragraph" w:customStyle="1" w:styleId="Body8">
    <w:name w:val="Body 8"/>
    <w:basedOn w:val="Body0"/>
    <w:link w:val="Body8Char"/>
    <w:rsid w:val="003D0D13"/>
    <w:pPr>
      <w:ind w:left="2880"/>
      <w:outlineLvl w:val="7"/>
    </w:pPr>
  </w:style>
  <w:style w:type="character" w:customStyle="1" w:styleId="Body8Char">
    <w:name w:val="Body 8 Char"/>
    <w:basedOn w:val="DefaultParagraphFont"/>
    <w:link w:val="Body8"/>
    <w:rsid w:val="003D0D13"/>
    <w:rPr>
      <w:b/>
      <w:color w:val="FF0000"/>
      <w:sz w:val="40"/>
    </w:rPr>
  </w:style>
  <w:style w:type="paragraph" w:customStyle="1" w:styleId="Body9">
    <w:name w:val="Body 9"/>
    <w:basedOn w:val="Body0"/>
    <w:link w:val="Body9Char"/>
    <w:rsid w:val="003D0D13"/>
    <w:pPr>
      <w:ind w:left="3240"/>
      <w:outlineLvl w:val="8"/>
    </w:pPr>
  </w:style>
  <w:style w:type="character" w:customStyle="1" w:styleId="Body9Char">
    <w:name w:val="Body 9 Char"/>
    <w:basedOn w:val="DefaultParagraphFont"/>
    <w:link w:val="Body9"/>
    <w:rsid w:val="003D0D13"/>
    <w:rPr>
      <w:b/>
      <w:color w:val="FF0000"/>
      <w:sz w:val="40"/>
    </w:rPr>
  </w:style>
  <w:style w:type="paragraph" w:customStyle="1" w:styleId="Bullet0">
    <w:name w:val="Bullet 0"/>
    <w:basedOn w:val="Normal"/>
    <w:link w:val="Bullet0Char"/>
    <w:rsid w:val="003D0D13"/>
    <w:pPr>
      <w:numPr>
        <w:numId w:val="1"/>
      </w:numPr>
      <w:spacing w:after="0"/>
      <w:jc w:val="center"/>
    </w:pPr>
    <w:rPr>
      <w:color w:val="FF0000"/>
      <w:sz w:val="40"/>
    </w:rPr>
  </w:style>
  <w:style w:type="character" w:customStyle="1" w:styleId="Bullet0Char">
    <w:name w:val="Bullet 0 Char"/>
    <w:basedOn w:val="DefaultParagraphFont"/>
    <w:link w:val="Bullet0"/>
    <w:rsid w:val="003D0D13"/>
    <w:rPr>
      <w:color w:val="FF0000"/>
      <w:sz w:val="40"/>
    </w:rPr>
  </w:style>
  <w:style w:type="paragraph" w:customStyle="1" w:styleId="Bullet1">
    <w:name w:val="Bullet 1"/>
    <w:basedOn w:val="Normal"/>
    <w:link w:val="Bullet1Char"/>
    <w:rsid w:val="003D0D13"/>
    <w:pPr>
      <w:numPr>
        <w:numId w:val="2"/>
      </w:numPr>
      <w:spacing w:after="0"/>
      <w:jc w:val="center"/>
    </w:pPr>
    <w:rPr>
      <w:color w:val="FF0000"/>
      <w:sz w:val="40"/>
    </w:rPr>
  </w:style>
  <w:style w:type="character" w:customStyle="1" w:styleId="Bullet1Char">
    <w:name w:val="Bullet 1 Char"/>
    <w:basedOn w:val="DefaultParagraphFont"/>
    <w:link w:val="Bullet1"/>
    <w:rsid w:val="003D0D13"/>
    <w:rPr>
      <w:color w:val="FF0000"/>
      <w:sz w:val="40"/>
    </w:rPr>
  </w:style>
  <w:style w:type="paragraph" w:customStyle="1" w:styleId="Bullet2">
    <w:name w:val="Bullet 2"/>
    <w:basedOn w:val="Normal"/>
    <w:link w:val="Bullet2Char"/>
    <w:rsid w:val="003D0D13"/>
    <w:pPr>
      <w:numPr>
        <w:numId w:val="3"/>
      </w:numPr>
      <w:spacing w:after="0"/>
      <w:jc w:val="center"/>
    </w:pPr>
    <w:rPr>
      <w:color w:val="FF0000"/>
      <w:sz w:val="40"/>
    </w:rPr>
  </w:style>
  <w:style w:type="character" w:customStyle="1" w:styleId="Bullet2Char">
    <w:name w:val="Bullet 2 Char"/>
    <w:basedOn w:val="DefaultParagraphFont"/>
    <w:link w:val="Bullet2"/>
    <w:rsid w:val="003D0D13"/>
    <w:rPr>
      <w:color w:val="FF0000"/>
      <w:sz w:val="40"/>
    </w:rPr>
  </w:style>
  <w:style w:type="paragraph" w:customStyle="1" w:styleId="Bullet3">
    <w:name w:val="Bullet 3"/>
    <w:basedOn w:val="Normal"/>
    <w:link w:val="Bullet3Char"/>
    <w:rsid w:val="003D0D13"/>
    <w:pPr>
      <w:numPr>
        <w:numId w:val="4"/>
      </w:numPr>
      <w:spacing w:after="0"/>
      <w:jc w:val="center"/>
    </w:pPr>
    <w:rPr>
      <w:color w:val="FF0000"/>
      <w:sz w:val="40"/>
    </w:rPr>
  </w:style>
  <w:style w:type="character" w:customStyle="1" w:styleId="Bullet3Char">
    <w:name w:val="Bullet 3 Char"/>
    <w:basedOn w:val="DefaultParagraphFont"/>
    <w:link w:val="Bullet3"/>
    <w:rsid w:val="003D0D13"/>
    <w:rPr>
      <w:color w:val="FF0000"/>
      <w:sz w:val="40"/>
    </w:rPr>
  </w:style>
  <w:style w:type="paragraph" w:customStyle="1" w:styleId="Bullet4">
    <w:name w:val="Bullet 4"/>
    <w:basedOn w:val="Normal"/>
    <w:link w:val="Bullet4Char"/>
    <w:rsid w:val="003D0D13"/>
    <w:pPr>
      <w:numPr>
        <w:numId w:val="5"/>
      </w:numPr>
      <w:spacing w:after="0"/>
      <w:jc w:val="center"/>
    </w:pPr>
    <w:rPr>
      <w:color w:val="FF0000"/>
      <w:sz w:val="40"/>
    </w:rPr>
  </w:style>
  <w:style w:type="character" w:customStyle="1" w:styleId="Bullet4Char">
    <w:name w:val="Bullet 4 Char"/>
    <w:basedOn w:val="DefaultParagraphFont"/>
    <w:link w:val="Bullet4"/>
    <w:rsid w:val="003D0D13"/>
    <w:rPr>
      <w:color w:val="FF0000"/>
      <w:sz w:val="40"/>
    </w:rPr>
  </w:style>
  <w:style w:type="paragraph" w:customStyle="1" w:styleId="Bullet5">
    <w:name w:val="Bullet 5"/>
    <w:basedOn w:val="Normal"/>
    <w:link w:val="Bullet5Char"/>
    <w:rsid w:val="003D0D13"/>
    <w:pPr>
      <w:numPr>
        <w:numId w:val="6"/>
      </w:numPr>
      <w:spacing w:after="0"/>
      <w:jc w:val="center"/>
    </w:pPr>
    <w:rPr>
      <w:color w:val="FF0000"/>
      <w:sz w:val="40"/>
    </w:rPr>
  </w:style>
  <w:style w:type="character" w:customStyle="1" w:styleId="Bullet5Char">
    <w:name w:val="Bullet 5 Char"/>
    <w:basedOn w:val="DefaultParagraphFont"/>
    <w:link w:val="Bullet5"/>
    <w:rsid w:val="003D0D13"/>
    <w:rPr>
      <w:color w:val="FF0000"/>
      <w:sz w:val="40"/>
    </w:rPr>
  </w:style>
  <w:style w:type="paragraph" w:customStyle="1" w:styleId="Bullet6">
    <w:name w:val="Bullet 6"/>
    <w:basedOn w:val="Normal"/>
    <w:link w:val="Bullet6Char"/>
    <w:rsid w:val="003D0D13"/>
    <w:pPr>
      <w:numPr>
        <w:numId w:val="7"/>
      </w:numPr>
      <w:spacing w:after="0"/>
      <w:jc w:val="center"/>
    </w:pPr>
    <w:rPr>
      <w:color w:val="FF0000"/>
      <w:sz w:val="40"/>
    </w:rPr>
  </w:style>
  <w:style w:type="character" w:customStyle="1" w:styleId="Bullet6Char">
    <w:name w:val="Bullet 6 Char"/>
    <w:basedOn w:val="DefaultParagraphFont"/>
    <w:link w:val="Bullet6"/>
    <w:rsid w:val="003D0D13"/>
    <w:rPr>
      <w:color w:val="FF0000"/>
      <w:sz w:val="40"/>
    </w:rPr>
  </w:style>
  <w:style w:type="paragraph" w:customStyle="1" w:styleId="Bullet7">
    <w:name w:val="Bullet 7"/>
    <w:basedOn w:val="Normal"/>
    <w:link w:val="Bullet7Char"/>
    <w:rsid w:val="003D0D13"/>
    <w:pPr>
      <w:numPr>
        <w:numId w:val="8"/>
      </w:numPr>
      <w:spacing w:after="0"/>
      <w:jc w:val="center"/>
    </w:pPr>
    <w:rPr>
      <w:color w:val="FF0000"/>
      <w:sz w:val="40"/>
    </w:rPr>
  </w:style>
  <w:style w:type="character" w:customStyle="1" w:styleId="Bullet7Char">
    <w:name w:val="Bullet 7 Char"/>
    <w:basedOn w:val="DefaultParagraphFont"/>
    <w:link w:val="Bullet7"/>
    <w:rsid w:val="003D0D13"/>
    <w:rPr>
      <w:color w:val="FF0000"/>
      <w:sz w:val="40"/>
    </w:rPr>
  </w:style>
  <w:style w:type="paragraph" w:customStyle="1" w:styleId="Bullet8">
    <w:name w:val="Bullet 8"/>
    <w:basedOn w:val="Normal"/>
    <w:link w:val="Bullet8Char"/>
    <w:rsid w:val="003D0D13"/>
    <w:pPr>
      <w:numPr>
        <w:numId w:val="9"/>
      </w:numPr>
      <w:spacing w:after="0"/>
      <w:jc w:val="center"/>
    </w:pPr>
    <w:rPr>
      <w:color w:val="FF0000"/>
      <w:sz w:val="40"/>
    </w:rPr>
  </w:style>
  <w:style w:type="character" w:customStyle="1" w:styleId="Bullet8Char">
    <w:name w:val="Bullet 8 Char"/>
    <w:basedOn w:val="DefaultParagraphFont"/>
    <w:link w:val="Bullet8"/>
    <w:rsid w:val="003D0D13"/>
    <w:rPr>
      <w:color w:val="FF0000"/>
      <w:sz w:val="40"/>
    </w:rPr>
  </w:style>
  <w:style w:type="paragraph" w:customStyle="1" w:styleId="Bullet9">
    <w:name w:val="Bullet 9"/>
    <w:basedOn w:val="Normal"/>
    <w:link w:val="Bullet9Char"/>
    <w:rsid w:val="003D0D13"/>
    <w:pPr>
      <w:numPr>
        <w:numId w:val="10"/>
      </w:numPr>
      <w:spacing w:after="0"/>
      <w:jc w:val="center"/>
    </w:pPr>
    <w:rPr>
      <w:color w:val="FF0000"/>
      <w:sz w:val="40"/>
    </w:rPr>
  </w:style>
  <w:style w:type="character" w:customStyle="1" w:styleId="Bullet9Char">
    <w:name w:val="Bullet 9 Char"/>
    <w:basedOn w:val="DefaultParagraphFont"/>
    <w:link w:val="Bullet9"/>
    <w:rsid w:val="003D0D13"/>
    <w:rPr>
      <w:color w:val="FF0000"/>
      <w:sz w:val="40"/>
    </w:rPr>
  </w:style>
  <w:style w:type="paragraph" w:customStyle="1" w:styleId="Numbered0">
    <w:name w:val="Numbered 0"/>
    <w:basedOn w:val="Normal"/>
    <w:link w:val="Numbered0Char"/>
    <w:rsid w:val="003D0D13"/>
    <w:pPr>
      <w:numPr>
        <w:numId w:val="11"/>
      </w:numPr>
      <w:spacing w:after="0"/>
      <w:jc w:val="center"/>
    </w:pPr>
    <w:rPr>
      <w:color w:val="FF0000"/>
      <w:sz w:val="40"/>
    </w:rPr>
  </w:style>
  <w:style w:type="character" w:customStyle="1" w:styleId="Numbered0Char">
    <w:name w:val="Numbered 0 Char"/>
    <w:basedOn w:val="DefaultParagraphFont"/>
    <w:link w:val="Numbered0"/>
    <w:rsid w:val="003D0D13"/>
    <w:rPr>
      <w:color w:val="FF0000"/>
      <w:sz w:val="40"/>
    </w:rPr>
  </w:style>
  <w:style w:type="paragraph" w:customStyle="1" w:styleId="Numbered1">
    <w:name w:val="Numbered 1"/>
    <w:basedOn w:val="Normal"/>
    <w:link w:val="Numbered1Char"/>
    <w:rsid w:val="003D0D13"/>
    <w:pPr>
      <w:numPr>
        <w:numId w:val="12"/>
      </w:numPr>
      <w:spacing w:after="0"/>
      <w:jc w:val="center"/>
    </w:pPr>
    <w:rPr>
      <w:color w:val="FF0000"/>
      <w:sz w:val="40"/>
    </w:rPr>
  </w:style>
  <w:style w:type="character" w:customStyle="1" w:styleId="Numbered1Char">
    <w:name w:val="Numbered 1 Char"/>
    <w:basedOn w:val="DefaultParagraphFont"/>
    <w:link w:val="Numbered1"/>
    <w:rsid w:val="003D0D13"/>
    <w:rPr>
      <w:color w:val="FF0000"/>
      <w:sz w:val="40"/>
    </w:rPr>
  </w:style>
  <w:style w:type="paragraph" w:customStyle="1" w:styleId="Numbered2">
    <w:name w:val="Numbered 2"/>
    <w:basedOn w:val="Normal"/>
    <w:link w:val="Numbered2Char"/>
    <w:rsid w:val="003D0D13"/>
    <w:pPr>
      <w:numPr>
        <w:numId w:val="13"/>
      </w:numPr>
      <w:spacing w:after="0"/>
      <w:jc w:val="center"/>
    </w:pPr>
    <w:rPr>
      <w:color w:val="FF0000"/>
      <w:sz w:val="40"/>
    </w:rPr>
  </w:style>
  <w:style w:type="character" w:customStyle="1" w:styleId="Numbered2Char">
    <w:name w:val="Numbered 2 Char"/>
    <w:basedOn w:val="DefaultParagraphFont"/>
    <w:link w:val="Numbered2"/>
    <w:rsid w:val="003D0D13"/>
    <w:rPr>
      <w:color w:val="FF0000"/>
      <w:sz w:val="40"/>
    </w:rPr>
  </w:style>
  <w:style w:type="paragraph" w:customStyle="1" w:styleId="Numbered3">
    <w:name w:val="Numbered 3"/>
    <w:basedOn w:val="Normal"/>
    <w:link w:val="Numbered3Char"/>
    <w:rsid w:val="003D0D13"/>
    <w:pPr>
      <w:numPr>
        <w:numId w:val="14"/>
      </w:numPr>
      <w:spacing w:after="0"/>
      <w:jc w:val="center"/>
    </w:pPr>
    <w:rPr>
      <w:color w:val="FF0000"/>
      <w:sz w:val="40"/>
    </w:rPr>
  </w:style>
  <w:style w:type="character" w:customStyle="1" w:styleId="Numbered3Char">
    <w:name w:val="Numbered 3 Char"/>
    <w:basedOn w:val="DefaultParagraphFont"/>
    <w:link w:val="Numbered3"/>
    <w:rsid w:val="003D0D13"/>
    <w:rPr>
      <w:color w:val="FF0000"/>
      <w:sz w:val="40"/>
    </w:rPr>
  </w:style>
  <w:style w:type="paragraph" w:customStyle="1" w:styleId="Numbered4">
    <w:name w:val="Numbered 4"/>
    <w:basedOn w:val="Normal"/>
    <w:link w:val="Numbered4Char"/>
    <w:rsid w:val="003D0D13"/>
    <w:pPr>
      <w:numPr>
        <w:numId w:val="15"/>
      </w:numPr>
      <w:spacing w:after="0"/>
      <w:jc w:val="center"/>
    </w:pPr>
    <w:rPr>
      <w:color w:val="FF0000"/>
      <w:sz w:val="40"/>
    </w:rPr>
  </w:style>
  <w:style w:type="character" w:customStyle="1" w:styleId="Numbered4Char">
    <w:name w:val="Numbered 4 Char"/>
    <w:basedOn w:val="DefaultParagraphFont"/>
    <w:link w:val="Numbered4"/>
    <w:rsid w:val="003D0D13"/>
    <w:rPr>
      <w:color w:val="FF0000"/>
      <w:sz w:val="40"/>
    </w:rPr>
  </w:style>
  <w:style w:type="paragraph" w:customStyle="1" w:styleId="Numbered5">
    <w:name w:val="Numbered 5"/>
    <w:basedOn w:val="Normal"/>
    <w:link w:val="Numbered5Char"/>
    <w:rsid w:val="003D0D13"/>
    <w:pPr>
      <w:numPr>
        <w:numId w:val="16"/>
      </w:numPr>
      <w:spacing w:after="0"/>
      <w:jc w:val="center"/>
    </w:pPr>
    <w:rPr>
      <w:color w:val="FF0000"/>
      <w:sz w:val="40"/>
    </w:rPr>
  </w:style>
  <w:style w:type="character" w:customStyle="1" w:styleId="Numbered5Char">
    <w:name w:val="Numbered 5 Char"/>
    <w:basedOn w:val="DefaultParagraphFont"/>
    <w:link w:val="Numbered5"/>
    <w:rsid w:val="003D0D13"/>
    <w:rPr>
      <w:color w:val="FF0000"/>
      <w:sz w:val="40"/>
    </w:rPr>
  </w:style>
  <w:style w:type="paragraph" w:customStyle="1" w:styleId="Numbered6">
    <w:name w:val="Numbered 6"/>
    <w:basedOn w:val="Normal"/>
    <w:link w:val="Numbered6Char"/>
    <w:rsid w:val="003D0D13"/>
    <w:pPr>
      <w:numPr>
        <w:numId w:val="17"/>
      </w:numPr>
      <w:spacing w:after="0"/>
      <w:jc w:val="center"/>
    </w:pPr>
    <w:rPr>
      <w:color w:val="FF0000"/>
      <w:sz w:val="40"/>
    </w:rPr>
  </w:style>
  <w:style w:type="character" w:customStyle="1" w:styleId="Numbered6Char">
    <w:name w:val="Numbered 6 Char"/>
    <w:basedOn w:val="DefaultParagraphFont"/>
    <w:link w:val="Numbered6"/>
    <w:rsid w:val="003D0D13"/>
    <w:rPr>
      <w:color w:val="FF0000"/>
      <w:sz w:val="40"/>
    </w:rPr>
  </w:style>
  <w:style w:type="paragraph" w:customStyle="1" w:styleId="Numbered7">
    <w:name w:val="Numbered 7"/>
    <w:basedOn w:val="Normal"/>
    <w:link w:val="Numbered7Char"/>
    <w:rsid w:val="003D0D13"/>
    <w:pPr>
      <w:numPr>
        <w:numId w:val="18"/>
      </w:numPr>
      <w:spacing w:after="0"/>
      <w:jc w:val="center"/>
    </w:pPr>
    <w:rPr>
      <w:color w:val="FF0000"/>
      <w:sz w:val="40"/>
    </w:rPr>
  </w:style>
  <w:style w:type="character" w:customStyle="1" w:styleId="Numbered7Char">
    <w:name w:val="Numbered 7 Char"/>
    <w:basedOn w:val="DefaultParagraphFont"/>
    <w:link w:val="Numbered7"/>
    <w:rsid w:val="003D0D13"/>
    <w:rPr>
      <w:color w:val="FF0000"/>
      <w:sz w:val="40"/>
    </w:rPr>
  </w:style>
  <w:style w:type="paragraph" w:customStyle="1" w:styleId="Numbered8">
    <w:name w:val="Numbered 8"/>
    <w:basedOn w:val="Normal"/>
    <w:link w:val="Numbered8Char"/>
    <w:rsid w:val="003D0D13"/>
    <w:pPr>
      <w:numPr>
        <w:numId w:val="19"/>
      </w:numPr>
      <w:spacing w:after="0"/>
      <w:jc w:val="center"/>
    </w:pPr>
    <w:rPr>
      <w:color w:val="FF0000"/>
      <w:sz w:val="40"/>
    </w:rPr>
  </w:style>
  <w:style w:type="character" w:customStyle="1" w:styleId="Numbered8Char">
    <w:name w:val="Numbered 8 Char"/>
    <w:basedOn w:val="DefaultParagraphFont"/>
    <w:link w:val="Numbered8"/>
    <w:rsid w:val="003D0D13"/>
    <w:rPr>
      <w:color w:val="FF0000"/>
      <w:sz w:val="40"/>
    </w:rPr>
  </w:style>
  <w:style w:type="paragraph" w:customStyle="1" w:styleId="Numbered9">
    <w:name w:val="Numbered 9"/>
    <w:basedOn w:val="Normal"/>
    <w:link w:val="Numbered9Char"/>
    <w:rsid w:val="003D0D13"/>
    <w:pPr>
      <w:numPr>
        <w:numId w:val="20"/>
      </w:numPr>
      <w:spacing w:after="0"/>
      <w:jc w:val="center"/>
    </w:pPr>
    <w:rPr>
      <w:color w:val="FF0000"/>
      <w:sz w:val="40"/>
    </w:rPr>
  </w:style>
  <w:style w:type="character" w:customStyle="1" w:styleId="Numbered9Char">
    <w:name w:val="Numbered 9 Char"/>
    <w:basedOn w:val="DefaultParagraphFont"/>
    <w:link w:val="Numbered9"/>
    <w:rsid w:val="003D0D13"/>
    <w:rPr>
      <w:color w:val="FF0000"/>
      <w:sz w:val="40"/>
    </w:rPr>
  </w:style>
  <w:style w:type="paragraph" w:customStyle="1" w:styleId="Blockquote0">
    <w:name w:val="Blockquote 0"/>
    <w:basedOn w:val="Normal"/>
    <w:link w:val="Blockquote0Char"/>
    <w:rsid w:val="003D0D13"/>
    <w:pPr>
      <w:pBdr>
        <w:left w:val="single" w:sz="4" w:space="0" w:color="808080"/>
      </w:pBdr>
      <w:spacing w:after="120" w:line="240" w:lineRule="auto"/>
      <w:jc w:val="center"/>
    </w:pPr>
    <w:rPr>
      <w:i/>
      <w:color w:val="333333"/>
      <w:sz w:val="40"/>
    </w:rPr>
  </w:style>
  <w:style w:type="character" w:customStyle="1" w:styleId="Blockquote0Char">
    <w:name w:val="Blockquote 0 Char"/>
    <w:basedOn w:val="DefaultParagraphFont"/>
    <w:link w:val="Blockquote0"/>
    <w:rsid w:val="003D0D13"/>
    <w:rPr>
      <w:i/>
      <w:color w:val="333333"/>
      <w:sz w:val="40"/>
    </w:rPr>
  </w:style>
  <w:style w:type="paragraph" w:customStyle="1" w:styleId="Blockquote1">
    <w:name w:val="Blockquote 1"/>
    <w:basedOn w:val="Blockquote0"/>
    <w:link w:val="Blockquote1Char"/>
    <w:rsid w:val="003D0D13"/>
    <w:pPr>
      <w:ind w:left="720"/>
      <w:outlineLvl w:val="0"/>
    </w:pPr>
  </w:style>
  <w:style w:type="character" w:customStyle="1" w:styleId="Blockquote1Char">
    <w:name w:val="Blockquote 1 Char"/>
    <w:basedOn w:val="DefaultParagraphFont"/>
    <w:link w:val="Blockquote1"/>
    <w:rsid w:val="003D0D13"/>
    <w:rPr>
      <w:i/>
      <w:color w:val="333333"/>
      <w:sz w:val="40"/>
    </w:rPr>
  </w:style>
  <w:style w:type="paragraph" w:customStyle="1" w:styleId="Blockquote2">
    <w:name w:val="Blockquote 2"/>
    <w:basedOn w:val="Blockquote0"/>
    <w:link w:val="Blockquote2Char"/>
    <w:rsid w:val="003D0D13"/>
    <w:pPr>
      <w:ind w:left="1440"/>
      <w:outlineLvl w:val="1"/>
    </w:pPr>
  </w:style>
  <w:style w:type="character" w:customStyle="1" w:styleId="Blockquote2Char">
    <w:name w:val="Blockquote 2 Char"/>
    <w:basedOn w:val="DefaultParagraphFont"/>
    <w:link w:val="Blockquote2"/>
    <w:rsid w:val="003D0D13"/>
    <w:rPr>
      <w:i/>
      <w:color w:val="333333"/>
      <w:sz w:val="40"/>
    </w:rPr>
  </w:style>
  <w:style w:type="paragraph" w:customStyle="1" w:styleId="Blockquote3">
    <w:name w:val="Blockquote 3"/>
    <w:basedOn w:val="Blockquote0"/>
    <w:link w:val="Blockquote3Char"/>
    <w:rsid w:val="003D0D13"/>
    <w:pPr>
      <w:ind w:left="2160"/>
      <w:outlineLvl w:val="2"/>
    </w:pPr>
  </w:style>
  <w:style w:type="character" w:customStyle="1" w:styleId="Blockquote3Char">
    <w:name w:val="Blockquote 3 Char"/>
    <w:basedOn w:val="DefaultParagraphFont"/>
    <w:link w:val="Blockquote3"/>
    <w:rsid w:val="003D0D13"/>
    <w:rPr>
      <w:i/>
      <w:color w:val="333333"/>
      <w:sz w:val="40"/>
    </w:rPr>
  </w:style>
  <w:style w:type="paragraph" w:customStyle="1" w:styleId="Blockquote4">
    <w:name w:val="Blockquote 4"/>
    <w:basedOn w:val="Blockquote0"/>
    <w:link w:val="Blockquote4Char"/>
    <w:rsid w:val="003D0D13"/>
    <w:pPr>
      <w:ind w:left="2880"/>
      <w:outlineLvl w:val="3"/>
    </w:pPr>
  </w:style>
  <w:style w:type="character" w:customStyle="1" w:styleId="Blockquote4Char">
    <w:name w:val="Blockquote 4 Char"/>
    <w:basedOn w:val="DefaultParagraphFont"/>
    <w:link w:val="Blockquote4"/>
    <w:rsid w:val="003D0D13"/>
    <w:rPr>
      <w:i/>
      <w:color w:val="333333"/>
      <w:sz w:val="40"/>
    </w:rPr>
  </w:style>
  <w:style w:type="paragraph" w:customStyle="1" w:styleId="Blockquote5">
    <w:name w:val="Blockquote 5"/>
    <w:basedOn w:val="Blockquote0"/>
    <w:link w:val="Blockquote5Char"/>
    <w:rsid w:val="003D0D13"/>
    <w:pPr>
      <w:ind w:left="3600"/>
      <w:outlineLvl w:val="4"/>
    </w:pPr>
  </w:style>
  <w:style w:type="character" w:customStyle="1" w:styleId="Blockquote5Char">
    <w:name w:val="Blockquote 5 Char"/>
    <w:basedOn w:val="DefaultParagraphFont"/>
    <w:link w:val="Blockquote5"/>
    <w:rsid w:val="003D0D13"/>
    <w:rPr>
      <w:i/>
      <w:color w:val="333333"/>
      <w:sz w:val="40"/>
    </w:rPr>
  </w:style>
  <w:style w:type="paragraph" w:customStyle="1" w:styleId="Blockquote6">
    <w:name w:val="Blockquote 6"/>
    <w:basedOn w:val="Blockquote0"/>
    <w:link w:val="Blockquote6Char"/>
    <w:rsid w:val="003D0D13"/>
    <w:pPr>
      <w:ind w:left="4320"/>
      <w:outlineLvl w:val="5"/>
    </w:pPr>
  </w:style>
  <w:style w:type="character" w:customStyle="1" w:styleId="Blockquote6Char">
    <w:name w:val="Blockquote 6 Char"/>
    <w:basedOn w:val="DefaultParagraphFont"/>
    <w:link w:val="Blockquote6"/>
    <w:rsid w:val="003D0D13"/>
    <w:rPr>
      <w:i/>
      <w:color w:val="333333"/>
      <w:sz w:val="40"/>
    </w:rPr>
  </w:style>
  <w:style w:type="paragraph" w:customStyle="1" w:styleId="Blockquote7">
    <w:name w:val="Blockquote 7"/>
    <w:basedOn w:val="Blockquote0"/>
    <w:link w:val="Blockquote7Char"/>
    <w:rsid w:val="003D0D13"/>
    <w:pPr>
      <w:ind w:left="5040"/>
      <w:outlineLvl w:val="6"/>
    </w:pPr>
  </w:style>
  <w:style w:type="character" w:customStyle="1" w:styleId="Blockquote7Char">
    <w:name w:val="Blockquote 7 Char"/>
    <w:basedOn w:val="DefaultParagraphFont"/>
    <w:link w:val="Blockquote7"/>
    <w:rsid w:val="003D0D13"/>
    <w:rPr>
      <w:i/>
      <w:color w:val="333333"/>
      <w:sz w:val="40"/>
    </w:rPr>
  </w:style>
  <w:style w:type="paragraph" w:customStyle="1" w:styleId="Blockquote8">
    <w:name w:val="Blockquote 8"/>
    <w:basedOn w:val="Blockquote0"/>
    <w:link w:val="Blockquote8Char"/>
    <w:rsid w:val="003D0D13"/>
    <w:pPr>
      <w:ind w:left="5760"/>
      <w:outlineLvl w:val="7"/>
    </w:pPr>
  </w:style>
  <w:style w:type="character" w:customStyle="1" w:styleId="Blockquote8Char">
    <w:name w:val="Blockquote 8 Char"/>
    <w:basedOn w:val="DefaultParagraphFont"/>
    <w:link w:val="Blockquote8"/>
    <w:rsid w:val="003D0D13"/>
    <w:rPr>
      <w:i/>
      <w:color w:val="333333"/>
      <w:sz w:val="40"/>
    </w:rPr>
  </w:style>
  <w:style w:type="paragraph" w:customStyle="1" w:styleId="Blockquote9">
    <w:name w:val="Blockquote 9"/>
    <w:basedOn w:val="Blockquote0"/>
    <w:link w:val="Blockquote9Char"/>
    <w:rsid w:val="003D0D13"/>
    <w:pPr>
      <w:ind w:left="6480"/>
      <w:outlineLvl w:val="8"/>
    </w:pPr>
  </w:style>
  <w:style w:type="character" w:customStyle="1" w:styleId="Blockquote9Char">
    <w:name w:val="Blockquote 9 Char"/>
    <w:basedOn w:val="DefaultParagraphFont"/>
    <w:link w:val="Blockquote9"/>
    <w:rsid w:val="003D0D13"/>
    <w:rPr>
      <w:i/>
      <w:color w:val="333333"/>
      <w:sz w:val="40"/>
    </w:rPr>
  </w:style>
  <w:style w:type="paragraph" w:customStyle="1" w:styleId="Heading0">
    <w:name w:val="Heading 0"/>
    <w:basedOn w:val="Normal"/>
    <w:next w:val="Body0"/>
    <w:link w:val="Heading0Char"/>
    <w:rsid w:val="003D0D13"/>
    <w:pPr>
      <w:spacing w:before="120" w:after="80" w:line="240" w:lineRule="auto"/>
      <w:jc w:val="center"/>
    </w:pPr>
    <w:rPr>
      <w:rFonts w:ascii="Calibri" w:hAnsi="Calibri" w:cs="Calibri"/>
      <w:b/>
      <w:color w:val="FF0000"/>
      <w:sz w:val="30"/>
    </w:rPr>
  </w:style>
  <w:style w:type="character" w:customStyle="1" w:styleId="Heading0Char">
    <w:name w:val="Heading 0 Char"/>
    <w:basedOn w:val="DefaultParagraphFont"/>
    <w:link w:val="Heading0"/>
    <w:rsid w:val="003D0D13"/>
    <w:rPr>
      <w:rFonts w:ascii="Calibri" w:hAnsi="Calibri" w:cs="Calibri"/>
      <w:b/>
      <w:color w:val="FF0000"/>
      <w:sz w:val="30"/>
    </w:rPr>
  </w:style>
  <w:style w:type="paragraph" w:customStyle="1" w:styleId="FrameStyle0">
    <w:name w:val="FrameStyle 0"/>
    <w:basedOn w:val="Normal"/>
    <w:link w:val="FrameStyle0Char"/>
    <w:rsid w:val="003D0D13"/>
    <w:pPr>
      <w:pBdr>
        <w:top w:val="single" w:sz="4" w:space="0" w:color="auto"/>
        <w:left w:val="single" w:sz="4" w:space="0" w:color="auto"/>
        <w:bottom w:val="single" w:sz="4" w:space="0" w:color="auto"/>
        <w:right w:val="single" w:sz="4" w:space="0" w:color="auto"/>
      </w:pBdr>
      <w:spacing w:after="0" w:line="240" w:lineRule="auto"/>
      <w:jc w:val="center"/>
    </w:pPr>
    <w:rPr>
      <w:rFonts w:ascii="Courier New" w:hAnsi="Courier New" w:cs="Courier New"/>
      <w:color w:val="000000"/>
      <w:sz w:val="16"/>
    </w:rPr>
  </w:style>
  <w:style w:type="character" w:customStyle="1" w:styleId="FrameStyle0Char">
    <w:name w:val="FrameStyle 0 Char"/>
    <w:basedOn w:val="DefaultParagraphFont"/>
    <w:link w:val="FrameStyle0"/>
    <w:rsid w:val="003D0D13"/>
    <w:rPr>
      <w:rFonts w:ascii="Courier New" w:hAnsi="Courier New" w:cs="Courier New"/>
      <w:color w:val="000000"/>
      <w:sz w:val="16"/>
    </w:rPr>
  </w:style>
  <w:style w:type="paragraph" w:customStyle="1" w:styleId="FrameStyle1">
    <w:name w:val="FrameStyle 1"/>
    <w:basedOn w:val="Normal"/>
    <w:link w:val="FrameStyle1Char"/>
    <w:rsid w:val="003D0D13"/>
    <w:pPr>
      <w:pBdr>
        <w:top w:val="single" w:sz="4" w:space="0" w:color="auto"/>
        <w:left w:val="single" w:sz="4" w:space="0" w:color="auto"/>
        <w:bottom w:val="single" w:sz="4" w:space="0" w:color="auto"/>
        <w:right w:val="single" w:sz="4" w:space="0" w:color="auto"/>
      </w:pBdr>
      <w:spacing w:after="0" w:line="240" w:lineRule="auto"/>
      <w:ind w:left="360"/>
      <w:jc w:val="center"/>
    </w:pPr>
    <w:rPr>
      <w:rFonts w:ascii="Courier New" w:hAnsi="Courier New" w:cs="Courier New"/>
      <w:color w:val="000000"/>
      <w:sz w:val="16"/>
    </w:rPr>
  </w:style>
  <w:style w:type="character" w:customStyle="1" w:styleId="FrameStyle1Char">
    <w:name w:val="FrameStyle 1 Char"/>
    <w:basedOn w:val="DefaultParagraphFont"/>
    <w:link w:val="FrameStyle1"/>
    <w:rsid w:val="003D0D13"/>
    <w:rPr>
      <w:rFonts w:ascii="Courier New" w:hAnsi="Courier New" w:cs="Courier New"/>
      <w:color w:val="000000"/>
      <w:sz w:val="16"/>
    </w:rPr>
  </w:style>
  <w:style w:type="paragraph" w:customStyle="1" w:styleId="FrameStyle2">
    <w:name w:val="FrameStyle 2"/>
    <w:basedOn w:val="Normal"/>
    <w:link w:val="FrameStyle2Char"/>
    <w:rsid w:val="003D0D13"/>
    <w:pPr>
      <w:pBdr>
        <w:top w:val="single" w:sz="4" w:space="0" w:color="auto"/>
        <w:left w:val="single" w:sz="4" w:space="0" w:color="auto"/>
        <w:bottom w:val="single" w:sz="4" w:space="0" w:color="auto"/>
        <w:right w:val="single" w:sz="4" w:space="0" w:color="auto"/>
      </w:pBdr>
      <w:spacing w:after="0" w:line="240" w:lineRule="auto"/>
      <w:ind w:left="720"/>
      <w:jc w:val="center"/>
    </w:pPr>
    <w:rPr>
      <w:rFonts w:ascii="Courier New" w:hAnsi="Courier New" w:cs="Courier New"/>
      <w:color w:val="000000"/>
      <w:sz w:val="16"/>
    </w:rPr>
  </w:style>
  <w:style w:type="character" w:customStyle="1" w:styleId="FrameStyle2Char">
    <w:name w:val="FrameStyle 2 Char"/>
    <w:basedOn w:val="DefaultParagraphFont"/>
    <w:link w:val="FrameStyle2"/>
    <w:rsid w:val="003D0D13"/>
    <w:rPr>
      <w:rFonts w:ascii="Courier New" w:hAnsi="Courier New" w:cs="Courier New"/>
      <w:color w:val="000000"/>
      <w:sz w:val="16"/>
    </w:rPr>
  </w:style>
  <w:style w:type="paragraph" w:customStyle="1" w:styleId="FrameStyle3">
    <w:name w:val="FrameStyle 3"/>
    <w:basedOn w:val="Normal"/>
    <w:link w:val="FrameStyle3Char"/>
    <w:rsid w:val="003D0D13"/>
    <w:pPr>
      <w:pBdr>
        <w:top w:val="single" w:sz="4" w:space="0" w:color="auto"/>
        <w:left w:val="single" w:sz="4" w:space="0" w:color="auto"/>
        <w:bottom w:val="single" w:sz="4" w:space="0" w:color="auto"/>
        <w:right w:val="single" w:sz="4" w:space="0" w:color="auto"/>
      </w:pBdr>
      <w:spacing w:after="0" w:line="240" w:lineRule="auto"/>
      <w:ind w:left="1080"/>
      <w:jc w:val="center"/>
    </w:pPr>
    <w:rPr>
      <w:rFonts w:ascii="Courier New" w:hAnsi="Courier New" w:cs="Courier New"/>
      <w:color w:val="000000"/>
      <w:sz w:val="16"/>
    </w:rPr>
  </w:style>
  <w:style w:type="character" w:customStyle="1" w:styleId="FrameStyle3Char">
    <w:name w:val="FrameStyle 3 Char"/>
    <w:basedOn w:val="DefaultParagraphFont"/>
    <w:link w:val="FrameStyle3"/>
    <w:rsid w:val="003D0D13"/>
    <w:rPr>
      <w:rFonts w:ascii="Courier New" w:hAnsi="Courier New" w:cs="Courier New"/>
      <w:color w:val="000000"/>
      <w:sz w:val="16"/>
    </w:rPr>
  </w:style>
  <w:style w:type="paragraph" w:customStyle="1" w:styleId="FrameStyle4">
    <w:name w:val="FrameStyle 4"/>
    <w:basedOn w:val="Normal"/>
    <w:link w:val="FrameStyle4Char"/>
    <w:rsid w:val="003D0D13"/>
    <w:pPr>
      <w:pBdr>
        <w:top w:val="single" w:sz="4" w:space="0" w:color="auto"/>
        <w:left w:val="single" w:sz="4" w:space="0" w:color="auto"/>
        <w:bottom w:val="single" w:sz="4" w:space="0" w:color="auto"/>
        <w:right w:val="single" w:sz="4" w:space="0" w:color="auto"/>
      </w:pBdr>
      <w:spacing w:after="0" w:line="240" w:lineRule="auto"/>
      <w:ind w:left="1440"/>
      <w:jc w:val="center"/>
    </w:pPr>
    <w:rPr>
      <w:rFonts w:ascii="Courier New" w:hAnsi="Courier New" w:cs="Courier New"/>
      <w:color w:val="000000"/>
      <w:sz w:val="16"/>
    </w:rPr>
  </w:style>
  <w:style w:type="character" w:customStyle="1" w:styleId="FrameStyle4Char">
    <w:name w:val="FrameStyle 4 Char"/>
    <w:basedOn w:val="DefaultParagraphFont"/>
    <w:link w:val="FrameStyle4"/>
    <w:rsid w:val="003D0D13"/>
    <w:rPr>
      <w:rFonts w:ascii="Courier New" w:hAnsi="Courier New" w:cs="Courier New"/>
      <w:color w:val="000000"/>
      <w:sz w:val="16"/>
    </w:rPr>
  </w:style>
  <w:style w:type="paragraph" w:customStyle="1" w:styleId="FrameStyle5">
    <w:name w:val="FrameStyle 5"/>
    <w:basedOn w:val="Normal"/>
    <w:link w:val="FrameStyle5Char"/>
    <w:rsid w:val="003D0D13"/>
    <w:pPr>
      <w:pBdr>
        <w:top w:val="single" w:sz="4" w:space="0" w:color="auto"/>
        <w:left w:val="single" w:sz="4" w:space="0" w:color="auto"/>
        <w:bottom w:val="single" w:sz="4" w:space="0" w:color="auto"/>
        <w:right w:val="single" w:sz="4" w:space="0" w:color="auto"/>
      </w:pBdr>
      <w:spacing w:after="0" w:line="240" w:lineRule="auto"/>
      <w:ind w:left="1800"/>
      <w:jc w:val="center"/>
    </w:pPr>
    <w:rPr>
      <w:rFonts w:ascii="Courier New" w:hAnsi="Courier New" w:cs="Courier New"/>
      <w:color w:val="000000"/>
      <w:sz w:val="16"/>
    </w:rPr>
  </w:style>
  <w:style w:type="character" w:customStyle="1" w:styleId="FrameStyle5Char">
    <w:name w:val="FrameStyle 5 Char"/>
    <w:basedOn w:val="DefaultParagraphFont"/>
    <w:link w:val="FrameStyle5"/>
    <w:rsid w:val="003D0D13"/>
    <w:rPr>
      <w:rFonts w:ascii="Courier New" w:hAnsi="Courier New" w:cs="Courier New"/>
      <w:color w:val="000000"/>
      <w:sz w:val="16"/>
    </w:rPr>
  </w:style>
  <w:style w:type="paragraph" w:customStyle="1" w:styleId="FrameStyle6">
    <w:name w:val="FrameStyle 6"/>
    <w:basedOn w:val="Normal"/>
    <w:link w:val="FrameStyle6Char"/>
    <w:rsid w:val="003D0D13"/>
    <w:pPr>
      <w:pBdr>
        <w:top w:val="single" w:sz="4" w:space="0" w:color="auto"/>
        <w:left w:val="single" w:sz="4" w:space="0" w:color="auto"/>
        <w:bottom w:val="single" w:sz="4" w:space="0" w:color="auto"/>
        <w:right w:val="single" w:sz="4" w:space="0" w:color="auto"/>
      </w:pBdr>
      <w:spacing w:after="0" w:line="240" w:lineRule="auto"/>
      <w:ind w:left="2160"/>
      <w:jc w:val="center"/>
    </w:pPr>
    <w:rPr>
      <w:rFonts w:ascii="Courier New" w:hAnsi="Courier New" w:cs="Courier New"/>
      <w:color w:val="000000"/>
      <w:sz w:val="16"/>
    </w:rPr>
  </w:style>
  <w:style w:type="character" w:customStyle="1" w:styleId="FrameStyle6Char">
    <w:name w:val="FrameStyle 6 Char"/>
    <w:basedOn w:val="DefaultParagraphFont"/>
    <w:link w:val="FrameStyle6"/>
    <w:rsid w:val="003D0D13"/>
    <w:rPr>
      <w:rFonts w:ascii="Courier New" w:hAnsi="Courier New" w:cs="Courier New"/>
      <w:color w:val="000000"/>
      <w:sz w:val="16"/>
    </w:rPr>
  </w:style>
  <w:style w:type="paragraph" w:customStyle="1" w:styleId="FrameStyle7">
    <w:name w:val="FrameStyle 7"/>
    <w:basedOn w:val="Normal"/>
    <w:link w:val="FrameStyle7Char"/>
    <w:rsid w:val="003D0D13"/>
    <w:pPr>
      <w:pBdr>
        <w:top w:val="single" w:sz="4" w:space="0" w:color="auto"/>
        <w:left w:val="single" w:sz="4" w:space="0" w:color="auto"/>
        <w:bottom w:val="single" w:sz="4" w:space="0" w:color="auto"/>
        <w:right w:val="single" w:sz="4" w:space="0" w:color="auto"/>
      </w:pBdr>
      <w:spacing w:after="0" w:line="240" w:lineRule="auto"/>
      <w:ind w:left="2520"/>
      <w:jc w:val="center"/>
    </w:pPr>
    <w:rPr>
      <w:rFonts w:ascii="Courier New" w:hAnsi="Courier New" w:cs="Courier New"/>
      <w:color w:val="000000"/>
      <w:sz w:val="16"/>
    </w:rPr>
  </w:style>
  <w:style w:type="character" w:customStyle="1" w:styleId="FrameStyle7Char">
    <w:name w:val="FrameStyle 7 Char"/>
    <w:basedOn w:val="DefaultParagraphFont"/>
    <w:link w:val="FrameStyle7"/>
    <w:rsid w:val="003D0D13"/>
    <w:rPr>
      <w:rFonts w:ascii="Courier New" w:hAnsi="Courier New" w:cs="Courier New"/>
      <w:color w:val="000000"/>
      <w:sz w:val="16"/>
    </w:rPr>
  </w:style>
  <w:style w:type="paragraph" w:customStyle="1" w:styleId="FrameStyle8">
    <w:name w:val="FrameStyle 8"/>
    <w:basedOn w:val="Normal"/>
    <w:link w:val="FrameStyle8Char"/>
    <w:rsid w:val="003D0D13"/>
    <w:pPr>
      <w:pBdr>
        <w:top w:val="single" w:sz="4" w:space="0" w:color="auto"/>
        <w:left w:val="single" w:sz="4" w:space="0" w:color="auto"/>
        <w:bottom w:val="single" w:sz="4" w:space="0" w:color="auto"/>
        <w:right w:val="single" w:sz="4" w:space="0" w:color="auto"/>
      </w:pBdr>
      <w:spacing w:after="0" w:line="240" w:lineRule="auto"/>
      <w:ind w:left="2880"/>
      <w:jc w:val="center"/>
    </w:pPr>
    <w:rPr>
      <w:rFonts w:ascii="Courier New" w:hAnsi="Courier New" w:cs="Courier New"/>
      <w:color w:val="000000"/>
      <w:sz w:val="16"/>
    </w:rPr>
  </w:style>
  <w:style w:type="character" w:customStyle="1" w:styleId="FrameStyle8Char">
    <w:name w:val="FrameStyle 8 Char"/>
    <w:basedOn w:val="DefaultParagraphFont"/>
    <w:link w:val="FrameStyle8"/>
    <w:rsid w:val="003D0D13"/>
    <w:rPr>
      <w:rFonts w:ascii="Courier New" w:hAnsi="Courier New" w:cs="Courier New"/>
      <w:color w:val="000000"/>
      <w:sz w:val="16"/>
    </w:rPr>
  </w:style>
  <w:style w:type="paragraph" w:customStyle="1" w:styleId="FrameStyle9">
    <w:name w:val="FrameStyle 9"/>
    <w:basedOn w:val="Normal"/>
    <w:link w:val="FrameStyle9Char"/>
    <w:rsid w:val="003D0D13"/>
    <w:pPr>
      <w:pBdr>
        <w:top w:val="single" w:sz="4" w:space="0" w:color="auto"/>
        <w:left w:val="single" w:sz="4" w:space="0" w:color="auto"/>
        <w:bottom w:val="single" w:sz="4" w:space="0" w:color="auto"/>
        <w:right w:val="single" w:sz="4" w:space="0" w:color="auto"/>
      </w:pBdr>
      <w:spacing w:after="0" w:line="240" w:lineRule="auto"/>
      <w:ind w:left="3240"/>
      <w:jc w:val="center"/>
    </w:pPr>
    <w:rPr>
      <w:rFonts w:ascii="Courier New" w:hAnsi="Courier New" w:cs="Courier New"/>
      <w:color w:val="000000"/>
      <w:sz w:val="16"/>
    </w:rPr>
  </w:style>
  <w:style w:type="character" w:customStyle="1" w:styleId="FrameStyle9Char">
    <w:name w:val="FrameStyle 9 Char"/>
    <w:basedOn w:val="DefaultParagraphFont"/>
    <w:link w:val="FrameStyle9"/>
    <w:rsid w:val="003D0D13"/>
    <w:rPr>
      <w:rFonts w:ascii="Courier New" w:hAnsi="Courier New" w:cs="Courier New"/>
      <w:color w:val="000000"/>
      <w:sz w:val="16"/>
    </w:rPr>
  </w:style>
  <w:style w:type="paragraph" w:customStyle="1" w:styleId="Code0">
    <w:name w:val="Code 0"/>
    <w:basedOn w:val="Normal"/>
    <w:link w:val="Code0Char"/>
    <w:rsid w:val="003D0D13"/>
    <w:pPr>
      <w:shd w:val="clear" w:color="auto" w:fill="000000"/>
      <w:spacing w:after="0"/>
      <w:ind w:right="720"/>
      <w:jc w:val="center"/>
    </w:pPr>
    <w:rPr>
      <w:rFonts w:ascii="Courier New" w:hAnsi="Courier New" w:cs="Courier New"/>
      <w:color w:val="FFFFFF"/>
      <w:sz w:val="18"/>
    </w:rPr>
  </w:style>
  <w:style w:type="character" w:customStyle="1" w:styleId="Code0Char">
    <w:name w:val="Code 0 Char"/>
    <w:basedOn w:val="DefaultParagraphFont"/>
    <w:link w:val="Code0"/>
    <w:rsid w:val="003D0D13"/>
    <w:rPr>
      <w:rFonts w:ascii="Courier New" w:hAnsi="Courier New" w:cs="Courier New"/>
      <w:color w:val="FFFFFF"/>
      <w:sz w:val="18"/>
      <w:shd w:val="clear" w:color="auto" w:fill="000000"/>
    </w:rPr>
  </w:style>
  <w:style w:type="paragraph" w:customStyle="1" w:styleId="Code1">
    <w:name w:val="Code 1"/>
    <w:basedOn w:val="Normal"/>
    <w:link w:val="Code1Char"/>
    <w:rsid w:val="003D0D13"/>
    <w:pPr>
      <w:shd w:val="clear" w:color="auto" w:fill="000000"/>
      <w:spacing w:after="0"/>
      <w:ind w:left="360" w:right="720"/>
      <w:jc w:val="center"/>
    </w:pPr>
    <w:rPr>
      <w:rFonts w:ascii="Courier New" w:hAnsi="Courier New" w:cs="Courier New"/>
      <w:color w:val="FFFFFF"/>
      <w:sz w:val="18"/>
    </w:rPr>
  </w:style>
  <w:style w:type="character" w:customStyle="1" w:styleId="Code1Char">
    <w:name w:val="Code 1 Char"/>
    <w:basedOn w:val="DefaultParagraphFont"/>
    <w:link w:val="Code1"/>
    <w:rsid w:val="003D0D13"/>
    <w:rPr>
      <w:rFonts w:ascii="Courier New" w:hAnsi="Courier New" w:cs="Courier New"/>
      <w:color w:val="FFFFFF"/>
      <w:sz w:val="18"/>
      <w:shd w:val="clear" w:color="auto" w:fill="000000"/>
    </w:rPr>
  </w:style>
  <w:style w:type="paragraph" w:customStyle="1" w:styleId="Code2">
    <w:name w:val="Code 2"/>
    <w:basedOn w:val="Normal"/>
    <w:link w:val="Code2Char"/>
    <w:rsid w:val="003D0D13"/>
    <w:pPr>
      <w:shd w:val="clear" w:color="auto" w:fill="000000"/>
      <w:spacing w:after="0"/>
      <w:ind w:left="720" w:right="720"/>
      <w:jc w:val="center"/>
    </w:pPr>
    <w:rPr>
      <w:rFonts w:ascii="Courier New" w:hAnsi="Courier New" w:cs="Courier New"/>
      <w:color w:val="FFFFFF"/>
      <w:sz w:val="18"/>
    </w:rPr>
  </w:style>
  <w:style w:type="character" w:customStyle="1" w:styleId="Code2Char">
    <w:name w:val="Code 2 Char"/>
    <w:basedOn w:val="DefaultParagraphFont"/>
    <w:link w:val="Code2"/>
    <w:rsid w:val="003D0D13"/>
    <w:rPr>
      <w:rFonts w:ascii="Courier New" w:hAnsi="Courier New" w:cs="Courier New"/>
      <w:color w:val="FFFFFF"/>
      <w:sz w:val="18"/>
      <w:shd w:val="clear" w:color="auto" w:fill="000000"/>
    </w:rPr>
  </w:style>
  <w:style w:type="paragraph" w:customStyle="1" w:styleId="Code3">
    <w:name w:val="Code 3"/>
    <w:basedOn w:val="Normal"/>
    <w:link w:val="Code3Char"/>
    <w:rsid w:val="003D0D13"/>
    <w:pPr>
      <w:shd w:val="clear" w:color="auto" w:fill="000000"/>
      <w:spacing w:after="0"/>
      <w:ind w:left="1080" w:right="720"/>
      <w:jc w:val="center"/>
    </w:pPr>
    <w:rPr>
      <w:rFonts w:ascii="Courier New" w:hAnsi="Courier New" w:cs="Courier New"/>
      <w:color w:val="FFFFFF"/>
      <w:sz w:val="18"/>
    </w:rPr>
  </w:style>
  <w:style w:type="character" w:customStyle="1" w:styleId="Code3Char">
    <w:name w:val="Code 3 Char"/>
    <w:basedOn w:val="DefaultParagraphFont"/>
    <w:link w:val="Code3"/>
    <w:rsid w:val="003D0D13"/>
    <w:rPr>
      <w:rFonts w:ascii="Courier New" w:hAnsi="Courier New" w:cs="Courier New"/>
      <w:color w:val="FFFFFF"/>
      <w:sz w:val="18"/>
      <w:shd w:val="clear" w:color="auto" w:fill="000000"/>
    </w:rPr>
  </w:style>
  <w:style w:type="paragraph" w:customStyle="1" w:styleId="Code4">
    <w:name w:val="Code 4"/>
    <w:basedOn w:val="Normal"/>
    <w:link w:val="Code4Char"/>
    <w:rsid w:val="003D0D13"/>
    <w:pPr>
      <w:shd w:val="clear" w:color="auto" w:fill="000000"/>
      <w:spacing w:after="0"/>
      <w:ind w:left="1440" w:right="720"/>
      <w:jc w:val="center"/>
    </w:pPr>
    <w:rPr>
      <w:rFonts w:ascii="Courier New" w:hAnsi="Courier New" w:cs="Courier New"/>
      <w:color w:val="FFFFFF"/>
      <w:sz w:val="18"/>
    </w:rPr>
  </w:style>
  <w:style w:type="character" w:customStyle="1" w:styleId="Code4Char">
    <w:name w:val="Code 4 Char"/>
    <w:basedOn w:val="DefaultParagraphFont"/>
    <w:link w:val="Code4"/>
    <w:rsid w:val="003D0D13"/>
    <w:rPr>
      <w:rFonts w:ascii="Courier New" w:hAnsi="Courier New" w:cs="Courier New"/>
      <w:color w:val="FFFFFF"/>
      <w:sz w:val="18"/>
      <w:shd w:val="clear" w:color="auto" w:fill="000000"/>
    </w:rPr>
  </w:style>
  <w:style w:type="paragraph" w:customStyle="1" w:styleId="Code5">
    <w:name w:val="Code 5"/>
    <w:basedOn w:val="Normal"/>
    <w:link w:val="Code5Char"/>
    <w:rsid w:val="003D0D13"/>
    <w:pPr>
      <w:shd w:val="clear" w:color="auto" w:fill="000000"/>
      <w:spacing w:after="0"/>
      <w:ind w:left="1800" w:right="720"/>
      <w:jc w:val="center"/>
    </w:pPr>
    <w:rPr>
      <w:rFonts w:ascii="Courier New" w:hAnsi="Courier New" w:cs="Courier New"/>
      <w:color w:val="FFFFFF"/>
      <w:sz w:val="18"/>
    </w:rPr>
  </w:style>
  <w:style w:type="character" w:customStyle="1" w:styleId="Code5Char">
    <w:name w:val="Code 5 Char"/>
    <w:basedOn w:val="DefaultParagraphFont"/>
    <w:link w:val="Code5"/>
    <w:rsid w:val="003D0D13"/>
    <w:rPr>
      <w:rFonts w:ascii="Courier New" w:hAnsi="Courier New" w:cs="Courier New"/>
      <w:color w:val="FFFFFF"/>
      <w:sz w:val="18"/>
      <w:shd w:val="clear" w:color="auto" w:fill="000000"/>
    </w:rPr>
  </w:style>
  <w:style w:type="paragraph" w:customStyle="1" w:styleId="Code6">
    <w:name w:val="Code 6"/>
    <w:basedOn w:val="Normal"/>
    <w:link w:val="Code6Char"/>
    <w:rsid w:val="003D0D13"/>
    <w:pPr>
      <w:shd w:val="clear" w:color="auto" w:fill="000000"/>
      <w:spacing w:after="0"/>
      <w:ind w:left="2160" w:right="720"/>
      <w:jc w:val="center"/>
    </w:pPr>
    <w:rPr>
      <w:rFonts w:ascii="Courier New" w:hAnsi="Courier New" w:cs="Courier New"/>
      <w:color w:val="FFFFFF"/>
      <w:sz w:val="18"/>
    </w:rPr>
  </w:style>
  <w:style w:type="character" w:customStyle="1" w:styleId="Code6Char">
    <w:name w:val="Code 6 Char"/>
    <w:basedOn w:val="DefaultParagraphFont"/>
    <w:link w:val="Code6"/>
    <w:rsid w:val="003D0D13"/>
    <w:rPr>
      <w:rFonts w:ascii="Courier New" w:hAnsi="Courier New" w:cs="Courier New"/>
      <w:color w:val="FFFFFF"/>
      <w:sz w:val="18"/>
      <w:shd w:val="clear" w:color="auto" w:fill="000000"/>
    </w:rPr>
  </w:style>
  <w:style w:type="paragraph" w:customStyle="1" w:styleId="Code7">
    <w:name w:val="Code 7"/>
    <w:basedOn w:val="Normal"/>
    <w:link w:val="Code7Char"/>
    <w:rsid w:val="003D0D13"/>
    <w:pPr>
      <w:shd w:val="clear" w:color="auto" w:fill="000000"/>
      <w:spacing w:after="0"/>
      <w:ind w:left="2520" w:right="720"/>
      <w:jc w:val="center"/>
    </w:pPr>
    <w:rPr>
      <w:rFonts w:ascii="Courier New" w:hAnsi="Courier New" w:cs="Courier New"/>
      <w:color w:val="FFFFFF"/>
      <w:sz w:val="18"/>
    </w:rPr>
  </w:style>
  <w:style w:type="character" w:customStyle="1" w:styleId="Code7Char">
    <w:name w:val="Code 7 Char"/>
    <w:basedOn w:val="DefaultParagraphFont"/>
    <w:link w:val="Code7"/>
    <w:rsid w:val="003D0D13"/>
    <w:rPr>
      <w:rFonts w:ascii="Courier New" w:hAnsi="Courier New" w:cs="Courier New"/>
      <w:color w:val="FFFFFF"/>
      <w:sz w:val="18"/>
      <w:shd w:val="clear" w:color="auto" w:fill="000000"/>
    </w:rPr>
  </w:style>
  <w:style w:type="paragraph" w:customStyle="1" w:styleId="Code8">
    <w:name w:val="Code 8"/>
    <w:basedOn w:val="Normal"/>
    <w:link w:val="Code8Char"/>
    <w:rsid w:val="003D0D13"/>
    <w:pPr>
      <w:shd w:val="clear" w:color="auto" w:fill="000000"/>
      <w:spacing w:after="0"/>
      <w:ind w:left="2880" w:right="720"/>
      <w:jc w:val="center"/>
    </w:pPr>
    <w:rPr>
      <w:rFonts w:ascii="Courier New" w:hAnsi="Courier New" w:cs="Courier New"/>
      <w:color w:val="FFFFFF"/>
      <w:sz w:val="18"/>
    </w:rPr>
  </w:style>
  <w:style w:type="character" w:customStyle="1" w:styleId="Code8Char">
    <w:name w:val="Code 8 Char"/>
    <w:basedOn w:val="DefaultParagraphFont"/>
    <w:link w:val="Code8"/>
    <w:rsid w:val="003D0D13"/>
    <w:rPr>
      <w:rFonts w:ascii="Courier New" w:hAnsi="Courier New" w:cs="Courier New"/>
      <w:color w:val="FFFFFF"/>
      <w:sz w:val="18"/>
      <w:shd w:val="clear" w:color="auto" w:fill="000000"/>
    </w:rPr>
  </w:style>
  <w:style w:type="paragraph" w:customStyle="1" w:styleId="Code9">
    <w:name w:val="Code 9"/>
    <w:basedOn w:val="Normal"/>
    <w:link w:val="Code9Char"/>
    <w:rsid w:val="003D0D13"/>
    <w:pPr>
      <w:shd w:val="clear" w:color="auto" w:fill="000000"/>
      <w:spacing w:after="0"/>
      <w:ind w:left="3240" w:right="720"/>
      <w:jc w:val="center"/>
    </w:pPr>
    <w:rPr>
      <w:rFonts w:ascii="Courier New" w:hAnsi="Courier New" w:cs="Courier New"/>
      <w:color w:val="FFFFFF"/>
      <w:sz w:val="18"/>
    </w:rPr>
  </w:style>
  <w:style w:type="character" w:customStyle="1" w:styleId="Code9Char">
    <w:name w:val="Code 9 Char"/>
    <w:basedOn w:val="DefaultParagraphFont"/>
    <w:link w:val="Code9"/>
    <w:rsid w:val="003D0D13"/>
    <w:rPr>
      <w:rFonts w:ascii="Courier New" w:hAnsi="Courier New" w:cs="Courier New"/>
      <w:color w:val="FFFFFF"/>
      <w:sz w:val="18"/>
      <w:shd w:val="clear" w:color="auto" w:fill="000000"/>
    </w:rPr>
  </w:style>
  <w:style w:type="character" w:customStyle="1" w:styleId="ReferenceSuperscriptStyle">
    <w:name w:val="ReferenceSuperscriptStyle"/>
    <w:basedOn w:val="DefaultParagraphFont"/>
    <w:rsid w:val="008A5E08"/>
    <w:rPr>
      <w:rFonts w:ascii="Calibri" w:hAnsi="Calibri" w:cs="Calibri"/>
      <w:b/>
      <w:i w:val="0"/>
      <w:color w:val="FF0000"/>
      <w:sz w:val="30"/>
      <w:vertAlign w:val="superscript"/>
    </w:rPr>
  </w:style>
  <w:style w:type="paragraph" w:customStyle="1" w:styleId="Title1">
    <w:name w:val="Title 1"/>
    <w:basedOn w:val="Normal"/>
    <w:next w:val="Heading1"/>
    <w:link w:val="Title1Char"/>
    <w:rsid w:val="008A5E08"/>
    <w:pPr>
      <w:spacing w:before="120" w:after="120" w:line="240" w:lineRule="atLeast"/>
    </w:pPr>
    <w:rPr>
      <w:b/>
      <w:color w:val="FF0000"/>
      <w:sz w:val="40"/>
    </w:rPr>
  </w:style>
  <w:style w:type="character" w:customStyle="1" w:styleId="Title1Char">
    <w:name w:val="Title 1 Char"/>
    <w:basedOn w:val="DefaultParagraphFont"/>
    <w:link w:val="Title1"/>
    <w:rsid w:val="008A5E08"/>
    <w:rPr>
      <w:b/>
      <w:color w:val="FF0000"/>
      <w:sz w:val="40"/>
    </w:rPr>
  </w:style>
  <w:style w:type="paragraph" w:customStyle="1" w:styleId="Title2">
    <w:name w:val="Title 2"/>
    <w:basedOn w:val="Normal"/>
    <w:next w:val="Heading2"/>
    <w:link w:val="Title2Char"/>
    <w:rsid w:val="008A5E08"/>
    <w:pPr>
      <w:spacing w:before="120" w:after="120" w:line="240" w:lineRule="atLeast"/>
    </w:pPr>
    <w:rPr>
      <w:b/>
      <w:color w:val="C00000"/>
      <w:sz w:val="32"/>
    </w:rPr>
  </w:style>
  <w:style w:type="character" w:customStyle="1" w:styleId="Title2Char">
    <w:name w:val="Title 2 Char"/>
    <w:basedOn w:val="DefaultParagraphFont"/>
    <w:link w:val="Title2"/>
    <w:rsid w:val="008A5E08"/>
    <w:rPr>
      <w:b/>
      <w:color w:val="C00000"/>
      <w:sz w:val="32"/>
    </w:rPr>
  </w:style>
  <w:style w:type="paragraph" w:customStyle="1" w:styleId="Title3">
    <w:name w:val="Title 3"/>
    <w:basedOn w:val="Normal"/>
    <w:next w:val="Heading3"/>
    <w:link w:val="Title3Char"/>
    <w:rsid w:val="008A5E08"/>
    <w:pPr>
      <w:spacing w:before="120" w:after="120" w:line="240" w:lineRule="atLeast"/>
    </w:pPr>
    <w:rPr>
      <w:b/>
      <w:color w:val="FF0000"/>
      <w:sz w:val="28"/>
    </w:rPr>
  </w:style>
  <w:style w:type="character" w:customStyle="1" w:styleId="Title3Char">
    <w:name w:val="Title 3 Char"/>
    <w:basedOn w:val="DefaultParagraphFont"/>
    <w:link w:val="Title3"/>
    <w:rsid w:val="008A5E08"/>
    <w:rPr>
      <w:b/>
      <w:color w:val="FF0000"/>
      <w:sz w:val="28"/>
    </w:rPr>
  </w:style>
  <w:style w:type="paragraph" w:styleId="Title">
    <w:name w:val="Title"/>
    <w:basedOn w:val="Normal"/>
    <w:next w:val="Normal"/>
    <w:link w:val="TitleChar"/>
    <w:uiPriority w:val="10"/>
    <w:qFormat/>
    <w:rsid w:val="008A5E08"/>
    <w:pPr>
      <w:spacing w:before="120" w:after="120" w:line="360" w:lineRule="auto"/>
      <w:contextualSpacing/>
      <w:jc w:val="center"/>
    </w:pPr>
    <w:rPr>
      <w:rFonts w:asciiTheme="majorHAnsi" w:eastAsiaTheme="majorEastAsia" w:hAnsiTheme="majorHAnsi" w:cstheme="majorBidi"/>
      <w:b/>
      <w:color w:val="C00000"/>
      <w:spacing w:val="-10"/>
      <w:kern w:val="28"/>
      <w:sz w:val="48"/>
      <w:szCs w:val="56"/>
    </w:rPr>
  </w:style>
  <w:style w:type="character" w:customStyle="1" w:styleId="TitleChar">
    <w:name w:val="Title Char"/>
    <w:basedOn w:val="DefaultParagraphFont"/>
    <w:link w:val="Title"/>
    <w:uiPriority w:val="10"/>
    <w:rsid w:val="008A5E08"/>
    <w:rPr>
      <w:rFonts w:asciiTheme="majorHAnsi" w:eastAsiaTheme="majorEastAsia" w:hAnsiTheme="majorHAnsi" w:cstheme="majorBidi"/>
      <w:b/>
      <w:color w:val="C00000"/>
      <w:spacing w:val="-10"/>
      <w:kern w:val="28"/>
      <w:sz w:val="4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837901">
      <w:bodyDiv w:val="1"/>
      <w:marLeft w:val="0"/>
      <w:marRight w:val="0"/>
      <w:marTop w:val="0"/>
      <w:marBottom w:val="0"/>
      <w:divBdr>
        <w:top w:val="none" w:sz="0" w:space="0" w:color="auto"/>
        <w:left w:val="none" w:sz="0" w:space="0" w:color="auto"/>
        <w:bottom w:val="none" w:sz="0" w:space="0" w:color="auto"/>
        <w:right w:val="none" w:sz="0" w:space="0" w:color="auto"/>
      </w:divBdr>
    </w:div>
    <w:div w:id="589201260">
      <w:bodyDiv w:val="1"/>
      <w:marLeft w:val="0"/>
      <w:marRight w:val="0"/>
      <w:marTop w:val="0"/>
      <w:marBottom w:val="0"/>
      <w:divBdr>
        <w:top w:val="none" w:sz="0" w:space="0" w:color="auto"/>
        <w:left w:val="none" w:sz="0" w:space="0" w:color="auto"/>
        <w:bottom w:val="none" w:sz="0" w:space="0" w:color="auto"/>
        <w:right w:val="none" w:sz="0" w:space="0" w:color="auto"/>
      </w:divBdr>
    </w:div>
    <w:div w:id="602954123">
      <w:bodyDiv w:val="1"/>
      <w:marLeft w:val="0"/>
      <w:marRight w:val="0"/>
      <w:marTop w:val="0"/>
      <w:marBottom w:val="0"/>
      <w:divBdr>
        <w:top w:val="none" w:sz="0" w:space="0" w:color="auto"/>
        <w:left w:val="none" w:sz="0" w:space="0" w:color="auto"/>
        <w:bottom w:val="none" w:sz="0" w:space="0" w:color="auto"/>
        <w:right w:val="none" w:sz="0" w:space="0" w:color="auto"/>
      </w:divBdr>
    </w:div>
    <w:div w:id="767627077">
      <w:bodyDiv w:val="1"/>
      <w:marLeft w:val="0"/>
      <w:marRight w:val="0"/>
      <w:marTop w:val="0"/>
      <w:marBottom w:val="0"/>
      <w:divBdr>
        <w:top w:val="none" w:sz="0" w:space="0" w:color="auto"/>
        <w:left w:val="none" w:sz="0" w:space="0" w:color="auto"/>
        <w:bottom w:val="none" w:sz="0" w:space="0" w:color="auto"/>
        <w:right w:val="none" w:sz="0" w:space="0" w:color="auto"/>
      </w:divBdr>
    </w:div>
    <w:div w:id="1012801705">
      <w:bodyDiv w:val="1"/>
      <w:marLeft w:val="0"/>
      <w:marRight w:val="0"/>
      <w:marTop w:val="0"/>
      <w:marBottom w:val="0"/>
      <w:divBdr>
        <w:top w:val="none" w:sz="0" w:space="0" w:color="auto"/>
        <w:left w:val="none" w:sz="0" w:space="0" w:color="auto"/>
        <w:bottom w:val="none" w:sz="0" w:space="0" w:color="auto"/>
        <w:right w:val="none" w:sz="0" w:space="0" w:color="auto"/>
      </w:divBdr>
    </w:div>
    <w:div w:id="1034237444">
      <w:bodyDiv w:val="1"/>
      <w:marLeft w:val="0"/>
      <w:marRight w:val="0"/>
      <w:marTop w:val="0"/>
      <w:marBottom w:val="0"/>
      <w:divBdr>
        <w:top w:val="none" w:sz="0" w:space="0" w:color="auto"/>
        <w:left w:val="none" w:sz="0" w:space="0" w:color="auto"/>
        <w:bottom w:val="none" w:sz="0" w:space="0" w:color="auto"/>
        <w:right w:val="none" w:sz="0" w:space="0" w:color="auto"/>
      </w:divBdr>
    </w:div>
    <w:div w:id="1122698605">
      <w:bodyDiv w:val="1"/>
      <w:marLeft w:val="0"/>
      <w:marRight w:val="0"/>
      <w:marTop w:val="0"/>
      <w:marBottom w:val="0"/>
      <w:divBdr>
        <w:top w:val="none" w:sz="0" w:space="0" w:color="auto"/>
        <w:left w:val="none" w:sz="0" w:space="0" w:color="auto"/>
        <w:bottom w:val="none" w:sz="0" w:space="0" w:color="auto"/>
        <w:right w:val="none" w:sz="0" w:space="0" w:color="auto"/>
      </w:divBdr>
    </w:div>
    <w:div w:id="1146777486">
      <w:bodyDiv w:val="1"/>
      <w:marLeft w:val="0"/>
      <w:marRight w:val="0"/>
      <w:marTop w:val="0"/>
      <w:marBottom w:val="0"/>
      <w:divBdr>
        <w:top w:val="none" w:sz="0" w:space="0" w:color="auto"/>
        <w:left w:val="none" w:sz="0" w:space="0" w:color="auto"/>
        <w:bottom w:val="none" w:sz="0" w:space="0" w:color="auto"/>
        <w:right w:val="none" w:sz="0" w:space="0" w:color="auto"/>
      </w:divBdr>
    </w:div>
    <w:div w:id="1274943522">
      <w:bodyDiv w:val="1"/>
      <w:marLeft w:val="0"/>
      <w:marRight w:val="0"/>
      <w:marTop w:val="0"/>
      <w:marBottom w:val="0"/>
      <w:divBdr>
        <w:top w:val="none" w:sz="0" w:space="0" w:color="auto"/>
        <w:left w:val="none" w:sz="0" w:space="0" w:color="auto"/>
        <w:bottom w:val="none" w:sz="0" w:space="0" w:color="auto"/>
        <w:right w:val="none" w:sz="0" w:space="0" w:color="auto"/>
      </w:divBdr>
    </w:div>
    <w:div w:id="1279070607">
      <w:bodyDiv w:val="1"/>
      <w:marLeft w:val="0"/>
      <w:marRight w:val="0"/>
      <w:marTop w:val="0"/>
      <w:marBottom w:val="0"/>
      <w:divBdr>
        <w:top w:val="none" w:sz="0" w:space="0" w:color="auto"/>
        <w:left w:val="none" w:sz="0" w:space="0" w:color="auto"/>
        <w:bottom w:val="none" w:sz="0" w:space="0" w:color="auto"/>
        <w:right w:val="none" w:sz="0" w:space="0" w:color="auto"/>
      </w:divBdr>
    </w:div>
    <w:div w:id="1298561753">
      <w:bodyDiv w:val="1"/>
      <w:marLeft w:val="0"/>
      <w:marRight w:val="0"/>
      <w:marTop w:val="0"/>
      <w:marBottom w:val="0"/>
      <w:divBdr>
        <w:top w:val="none" w:sz="0" w:space="0" w:color="auto"/>
        <w:left w:val="none" w:sz="0" w:space="0" w:color="auto"/>
        <w:bottom w:val="none" w:sz="0" w:space="0" w:color="auto"/>
        <w:right w:val="none" w:sz="0" w:space="0" w:color="auto"/>
      </w:divBdr>
    </w:div>
    <w:div w:id="1400638127">
      <w:bodyDiv w:val="1"/>
      <w:marLeft w:val="0"/>
      <w:marRight w:val="0"/>
      <w:marTop w:val="0"/>
      <w:marBottom w:val="0"/>
      <w:divBdr>
        <w:top w:val="none" w:sz="0" w:space="0" w:color="auto"/>
        <w:left w:val="none" w:sz="0" w:space="0" w:color="auto"/>
        <w:bottom w:val="none" w:sz="0" w:space="0" w:color="auto"/>
        <w:right w:val="none" w:sz="0" w:space="0" w:color="auto"/>
      </w:divBdr>
    </w:div>
    <w:div w:id="1445155176">
      <w:bodyDiv w:val="1"/>
      <w:marLeft w:val="0"/>
      <w:marRight w:val="0"/>
      <w:marTop w:val="0"/>
      <w:marBottom w:val="0"/>
      <w:divBdr>
        <w:top w:val="none" w:sz="0" w:space="0" w:color="auto"/>
        <w:left w:val="none" w:sz="0" w:space="0" w:color="auto"/>
        <w:bottom w:val="none" w:sz="0" w:space="0" w:color="auto"/>
        <w:right w:val="none" w:sz="0" w:space="0" w:color="auto"/>
      </w:divBdr>
      <w:divsChild>
        <w:div w:id="281959279">
          <w:marLeft w:val="0"/>
          <w:marRight w:val="0"/>
          <w:marTop w:val="0"/>
          <w:marBottom w:val="0"/>
          <w:divBdr>
            <w:top w:val="none" w:sz="0" w:space="0" w:color="auto"/>
            <w:left w:val="none" w:sz="0" w:space="0" w:color="auto"/>
            <w:bottom w:val="none" w:sz="0" w:space="0" w:color="auto"/>
            <w:right w:val="none" w:sz="0" w:space="0" w:color="auto"/>
          </w:divBdr>
          <w:divsChild>
            <w:div w:id="2018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3698">
      <w:bodyDiv w:val="1"/>
      <w:marLeft w:val="0"/>
      <w:marRight w:val="0"/>
      <w:marTop w:val="0"/>
      <w:marBottom w:val="0"/>
      <w:divBdr>
        <w:top w:val="none" w:sz="0" w:space="0" w:color="auto"/>
        <w:left w:val="none" w:sz="0" w:space="0" w:color="auto"/>
        <w:bottom w:val="none" w:sz="0" w:space="0" w:color="auto"/>
        <w:right w:val="none" w:sz="0" w:space="0" w:color="auto"/>
      </w:divBdr>
    </w:div>
    <w:div w:id="1666282614">
      <w:bodyDiv w:val="1"/>
      <w:marLeft w:val="0"/>
      <w:marRight w:val="0"/>
      <w:marTop w:val="0"/>
      <w:marBottom w:val="0"/>
      <w:divBdr>
        <w:top w:val="none" w:sz="0" w:space="0" w:color="auto"/>
        <w:left w:val="none" w:sz="0" w:space="0" w:color="auto"/>
        <w:bottom w:val="none" w:sz="0" w:space="0" w:color="auto"/>
        <w:right w:val="none" w:sz="0" w:space="0" w:color="auto"/>
      </w:divBdr>
    </w:div>
    <w:div w:id="1703900394">
      <w:bodyDiv w:val="1"/>
      <w:marLeft w:val="0"/>
      <w:marRight w:val="0"/>
      <w:marTop w:val="0"/>
      <w:marBottom w:val="0"/>
      <w:divBdr>
        <w:top w:val="none" w:sz="0" w:space="0" w:color="auto"/>
        <w:left w:val="none" w:sz="0" w:space="0" w:color="auto"/>
        <w:bottom w:val="none" w:sz="0" w:space="0" w:color="auto"/>
        <w:right w:val="none" w:sz="0" w:space="0" w:color="auto"/>
      </w:divBdr>
    </w:div>
    <w:div w:id="1762529685">
      <w:bodyDiv w:val="1"/>
      <w:marLeft w:val="0"/>
      <w:marRight w:val="0"/>
      <w:marTop w:val="0"/>
      <w:marBottom w:val="0"/>
      <w:divBdr>
        <w:top w:val="none" w:sz="0" w:space="0" w:color="auto"/>
        <w:left w:val="none" w:sz="0" w:space="0" w:color="auto"/>
        <w:bottom w:val="none" w:sz="0" w:space="0" w:color="auto"/>
        <w:right w:val="none" w:sz="0" w:space="0" w:color="auto"/>
      </w:divBdr>
    </w:div>
    <w:div w:id="1900901183">
      <w:bodyDiv w:val="1"/>
      <w:marLeft w:val="0"/>
      <w:marRight w:val="0"/>
      <w:marTop w:val="0"/>
      <w:marBottom w:val="0"/>
      <w:divBdr>
        <w:top w:val="none" w:sz="0" w:space="0" w:color="auto"/>
        <w:left w:val="none" w:sz="0" w:space="0" w:color="auto"/>
        <w:bottom w:val="none" w:sz="0" w:space="0" w:color="auto"/>
        <w:right w:val="none" w:sz="0" w:space="0" w:color="auto"/>
      </w:divBdr>
    </w:div>
    <w:div w:id="1953315755">
      <w:bodyDiv w:val="1"/>
      <w:marLeft w:val="0"/>
      <w:marRight w:val="0"/>
      <w:marTop w:val="0"/>
      <w:marBottom w:val="0"/>
      <w:divBdr>
        <w:top w:val="none" w:sz="0" w:space="0" w:color="auto"/>
        <w:left w:val="none" w:sz="0" w:space="0" w:color="auto"/>
        <w:bottom w:val="none" w:sz="0" w:space="0" w:color="auto"/>
        <w:right w:val="none" w:sz="0" w:space="0" w:color="auto"/>
      </w:divBdr>
    </w:div>
    <w:div w:id="2066054186">
      <w:bodyDiv w:val="1"/>
      <w:marLeft w:val="0"/>
      <w:marRight w:val="0"/>
      <w:marTop w:val="0"/>
      <w:marBottom w:val="0"/>
      <w:divBdr>
        <w:top w:val="none" w:sz="0" w:space="0" w:color="auto"/>
        <w:left w:val="none" w:sz="0" w:space="0" w:color="auto"/>
        <w:bottom w:val="none" w:sz="0" w:space="0" w:color="auto"/>
        <w:right w:val="none" w:sz="0" w:space="0" w:color="auto"/>
      </w:divBdr>
      <w:divsChild>
        <w:div w:id="1732533021">
          <w:marLeft w:val="0"/>
          <w:marRight w:val="0"/>
          <w:marTop w:val="0"/>
          <w:marBottom w:val="0"/>
          <w:divBdr>
            <w:top w:val="none" w:sz="0" w:space="0" w:color="auto"/>
            <w:left w:val="none" w:sz="0" w:space="0" w:color="auto"/>
            <w:bottom w:val="none" w:sz="0" w:space="0" w:color="auto"/>
            <w:right w:val="none" w:sz="0" w:space="0" w:color="auto"/>
          </w:divBdr>
          <w:divsChild>
            <w:div w:id="18739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601">
      <w:bodyDiv w:val="1"/>
      <w:marLeft w:val="0"/>
      <w:marRight w:val="0"/>
      <w:marTop w:val="0"/>
      <w:marBottom w:val="0"/>
      <w:divBdr>
        <w:top w:val="none" w:sz="0" w:space="0" w:color="auto"/>
        <w:left w:val="none" w:sz="0" w:space="0" w:color="auto"/>
        <w:bottom w:val="none" w:sz="0" w:space="0" w:color="auto"/>
        <w:right w:val="none" w:sz="0" w:space="0" w:color="auto"/>
      </w:divBdr>
    </w:div>
    <w:div w:id="213104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wrence\OneDrive%20-%20Photronics\Documents\TemplateCity\Photronics_Governance_Template_Pyth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618182790E45F4AF2ED204224C53BC"/>
        <w:category>
          <w:name w:val="General"/>
          <w:gallery w:val="placeholder"/>
        </w:category>
        <w:types>
          <w:type w:val="bbPlcHdr"/>
        </w:types>
        <w:behaviors>
          <w:behavior w:val="content"/>
        </w:behaviors>
        <w:guid w:val="{6EB6A67C-DCD7-4BDE-B6C0-C224436DF7B4}"/>
      </w:docPartPr>
      <w:docPartBody>
        <w:p w:rsidR="00BB284D" w:rsidRDefault="00BB284D">
          <w:pPr>
            <w:pStyle w:val="3C618182790E45F4AF2ED204224C53BC"/>
          </w:pPr>
          <w:r w:rsidRPr="00DA309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4D"/>
    <w:rsid w:val="00253079"/>
    <w:rsid w:val="00BB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618182790E45F4AF2ED204224C53BC">
    <w:name w:val="3C618182790E45F4AF2ED204224C5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B5F5F-63F2-41D8-B8C9-9C1778CD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Photronics_Governance_Template_Python.dotm</Template>
  <TotalTime>36</TotalTime>
  <Pages>1</Pages>
  <Words>22</Words>
  <Characters>156</Characters>
  <Application>Microsoft Office Word</Application>
  <DocSecurity>0</DocSecurity>
  <Lines>14</Lines>
  <Paragraphs>8</Paragraphs>
  <ScaleCrop>false</ScaleCrop>
  <HeadingPairs>
    <vt:vector size="2" baseType="variant">
      <vt:variant>
        <vt:lpstr>Title</vt:lpstr>
      </vt:variant>
      <vt:variant>
        <vt:i4>1</vt:i4>
      </vt:variant>
    </vt:vector>
  </HeadingPairs>
  <TitlesOfParts>
    <vt:vector size="1" baseType="lpstr">
      <vt:lpstr>-unassigned-</vt:lpstr>
    </vt:vector>
  </TitlesOfParts>
  <Manager>Dave Stocker</Manager>
  <Company>Photronics, Inc.</Company>
  <LinksUpToDate>false</LinksUpToDate>
  <CharactersWithSpaces>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-unassigned-</dc:title>
  <dc:subject>Management of AI technologies</dc:subject>
  <dc:creator>Lawrence, Jason</dc:creator>
  <cp:keywords>AI, Artificial Intelligence, Policy, Management, IT</cp:keywords>
  <dc:description>Updated to align with current standards and compliance requirements.</dc:description>
  <cp:lastModifiedBy>Lawrence, Jason</cp:lastModifiedBy>
  <cp:revision>1</cp:revision>
  <dcterms:created xsi:type="dcterms:W3CDTF">2024-12-09T23:42:00Z</dcterms:created>
  <dcterms:modified xsi:type="dcterms:W3CDTF">2024-12-10T00:18:00Z</dcterms:modified>
  <cp:category>IT</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Policy</vt:lpwstr>
  </property>
  <property fmtid="{D5CDD505-2E9C-101B-9397-08002B2CF9AE}" pid="3" name="SiteName">
    <vt:lpwstr>Corporate</vt:lpwstr>
  </property>
  <property fmtid="{D5CDD505-2E9C-101B-9397-08002B2CF9AE}" pid="4" name="Version">
    <vt:lpwstr>3.0</vt:lpwstr>
  </property>
  <property fmtid="{D5CDD505-2E9C-101B-9397-08002B2CF9AE}" pid="5" name="DocID">
    <vt:lpwstr>POL-IT-0001</vt:lpwstr>
  </property>
  <property fmtid="{D5CDD505-2E9C-101B-9397-08002B2CF9AE}" pid="6" name="DocSecurity">
    <vt:lpwstr>Confidential</vt:lpwstr>
  </property>
  <property fmtid="{D5CDD505-2E9C-101B-9397-08002B2CF9AE}" pid="7" name="AssignedFacility">
    <vt:lpwstr>-unassigned-</vt:lpwstr>
  </property>
  <property fmtid="{D5CDD505-2E9C-101B-9397-08002B2CF9AE}" pid="8" name="AssignedDept">
    <vt:lpwstr>Information Technology</vt:lpwstr>
  </property>
  <property fmtid="{D5CDD505-2E9C-101B-9397-08002B2CF9AE}" pid="9" name="Classification">
    <vt:lpwstr>Internal Use Only</vt:lpwstr>
  </property>
  <property fmtid="{D5CDD505-2E9C-101B-9397-08002B2CF9AE}" pid="10" name="DocumentCategory">
    <vt:lpwstr>Policy</vt:lpwstr>
  </property>
  <property fmtid="{D5CDD505-2E9C-101B-9397-08002B2CF9AE}" pid="11" name="ContentCategory">
    <vt:lpwstr>AI, Technology Management</vt:lpwstr>
  </property>
  <property fmtid="{D5CDD505-2E9C-101B-9397-08002B2CF9AE}" pid="12" name="RACI.Responsible">
    <vt:lpwstr>IT Manager</vt:lpwstr>
  </property>
  <property fmtid="{D5CDD505-2E9C-101B-9397-08002B2CF9AE}" pid="13" name="RACI.Accountable">
    <vt:lpwstr>ISMS Steering Committee</vt:lpwstr>
  </property>
  <property fmtid="{D5CDD505-2E9C-101B-9397-08002B2CF9AE}" pid="14" name="RACI.Consulted">
    <vt:lpwstr>Executive Management</vt:lpwstr>
  </property>
  <property fmtid="{D5CDD505-2E9C-101B-9397-08002B2CF9AE}" pid="15" name="RACI.Informed">
    <vt:lpwstr>Named Participants, Affected Parties</vt:lpwstr>
  </property>
  <property fmtid="{D5CDD505-2E9C-101B-9397-08002B2CF9AE}" pid="16" name="CreationDate">
    <vt:lpwstr>2024-06-13</vt:lpwstr>
  </property>
  <property fmtid="{D5CDD505-2E9C-101B-9397-08002B2CF9AE}" pid="17" name="LastModifiedDate">
    <vt:lpwstr>2024-06-13</vt:lpwstr>
  </property>
  <property fmtid="{D5CDD505-2E9C-101B-9397-08002B2CF9AE}" pid="18" name="ReviewDate">
    <vt:lpwstr>2025-06-13</vt:lpwstr>
  </property>
  <property fmtid="{D5CDD505-2E9C-101B-9397-08002B2CF9AE}" pid="19" name="ExpirationDate">
    <vt:lpwstr>2026-06-13</vt:lpwstr>
  </property>
  <property fmtid="{D5CDD505-2E9C-101B-9397-08002B2CF9AE}" pid="20" name="DistributionList">
    <vt:lpwstr>IT Department, Compliance Department, Executive Management</vt:lpwstr>
  </property>
  <property fmtid="{D5CDD505-2E9C-101B-9397-08002B2CF9AE}" pid="21" name="RevisionHistory">
    <vt:lpwstr>-unassigned-</vt:lpwstr>
  </property>
  <property fmtid="{D5CDD505-2E9C-101B-9397-08002B2CF9AE}" pid="22" name="AccessControlList">
    <vt:lpwstr>IT Department, Compliance Department</vt:lpwstr>
  </property>
  <property fmtid="{D5CDD505-2E9C-101B-9397-08002B2CF9AE}" pid="23" name="StorageLocation">
    <vt:lpwstr>Photronics Document Management System</vt:lpwstr>
  </property>
  <property fmtid="{D5CDD505-2E9C-101B-9397-08002B2CF9AE}" pid="24" name="BackupInformation">
    <vt:lpwstr>Daily backups in the secure server</vt:lpwstr>
  </property>
  <property fmtid="{D5CDD505-2E9C-101B-9397-08002B2CF9AE}" pid="25" name="RelatedDocuments">
    <vt:lpwstr>Information Security Policy, Access Control Policy, Remote Access Policy</vt:lpwstr>
  </property>
  <property fmtid="{D5CDD505-2E9C-101B-9397-08002B2CF9AE}" pid="26" name="ComplianceRequirements">
    <vt:lpwstr>GDPR, CCPA, HIPAA, SOX</vt:lpwstr>
  </property>
  <property fmtid="{D5CDD505-2E9C-101B-9397-08002B2CF9AE}" pid="27" name="AuditTrail">
    <vt:lpwstr>Internal audits, Third-party audits</vt:lpwstr>
  </property>
  <property fmtid="{D5CDD505-2E9C-101B-9397-08002B2CF9AE}" pid="28" name="RetentionPeriod">
    <vt:lpwstr>5 years</vt:lpwstr>
  </property>
  <property fmtid="{D5CDD505-2E9C-101B-9397-08002B2CF9AE}" pid="29" name="DisposalMethod">
    <vt:lpwstr>Secure Shredding</vt:lpwstr>
  </property>
  <property fmtid="{D5CDD505-2E9C-101B-9397-08002B2CF9AE}" pid="30" name="LibraryTitle">
    <vt:lpwstr>Photronics IT Security Library</vt:lpwstr>
  </property>
  <property fmtid="{D5CDD505-2E9C-101B-9397-08002B2CF9AE}" pid="31" name="CompanyFormal">
    <vt:lpwstr>Photronics, Inc.</vt:lpwstr>
  </property>
  <property fmtid="{D5CDD505-2E9C-101B-9397-08002B2CF9AE}" pid="32" name="CompanyShortName">
    <vt:lpwstr>Photronics</vt:lpwstr>
  </property>
  <property fmtid="{D5CDD505-2E9C-101B-9397-08002B2CF9AE}" pid="33" name="TickerSymbol">
    <vt:lpwstr>PLAB</vt:lpwstr>
  </property>
  <property fmtid="{D5CDD505-2E9C-101B-9397-08002B2CF9AE}" pid="34" name="ConfidentailityStatement">
    <vt:lpwstr>This document is the property of Photronics, Inc. Unauthorized use or distribution is prohibited.</vt:lpwstr>
  </property>
  <property fmtid="{D5CDD505-2E9C-101B-9397-08002B2CF9AE}" pid="35" name="ConfidentialityNotice">
    <vt:lpwstr>This document contains confidential and proprietary information of Photronics, Inc. Unauthorized use, disclosure, or distribution is strictly prohibited. This information is intended solely for the use of the individual or entity to whom it is addressed. If you have received this document in error, please notify the sender immediately and delete the original and any copies. Any unauthorized review, use, disclosure, or distribution of this information is prohibited.</vt:lpwstr>
  </property>
  <property fmtid="{D5CDD505-2E9C-101B-9397-08002B2CF9AE}" pid="36" name="DontCopy">
    <vt:lpwstr>Unauthorized reproduction and communication is prohibited.</vt:lpwstr>
  </property>
  <property fmtid="{D5CDD505-2E9C-101B-9397-08002B2CF9AE}" pid="37" name="VersionWarning">
    <vt:lpwstr>This document might have been revised since it was printed. Check the document control system for the latest version before using or copying.</vt:lpwstr>
  </property>
  <property fmtid="{D5CDD505-2E9C-101B-9397-08002B2CF9AE}" pid="38" name="DocumentConstants._comment">
    <vt:lpwstr>The constants element is not used in the document.  It is designed to be a referance for the document creator to use when creating the document to provide frequently used information in a single location than may be copied into the DcumentProperties element.</vt:lpwstr>
  </property>
  <property fmtid="{D5CDD505-2E9C-101B-9397-08002B2CF9AE}" pid="39" name="DocumentConstants.LibraryTitle">
    <vt:lpwstr>Photronics IT Security Library</vt:lpwstr>
  </property>
  <property fmtid="{D5CDD505-2E9C-101B-9397-08002B2CF9AE}" pid="40" name="DocumentConstants.Author">
    <vt:lpwstr>Jason Lawrence</vt:lpwstr>
  </property>
  <property fmtid="{D5CDD505-2E9C-101B-9397-08002B2CF9AE}" pid="41" name="DocumentConstants.Manager">
    <vt:lpwstr>Dave Stocker</vt:lpwstr>
  </property>
  <property fmtid="{D5CDD505-2E9C-101B-9397-08002B2CF9AE}" pid="42" name="DocumentConstants.Company">
    <vt:lpwstr>Photronics, Inc.</vt:lpwstr>
  </property>
  <property fmtid="{D5CDD505-2E9C-101B-9397-08002B2CF9AE}" pid="43" name="DocumentConstants.CompanyFormal">
    <vt:lpwstr>Photronics, Inc.</vt:lpwstr>
  </property>
  <property fmtid="{D5CDD505-2E9C-101B-9397-08002B2CF9AE}" pid="44" name="DocumentConstants.CompanyShortName">
    <vt:lpwstr>Photronics</vt:lpwstr>
  </property>
  <property fmtid="{D5CDD505-2E9C-101B-9397-08002B2CF9AE}" pid="45" name="DocumentConstants.TickerSymbol">
    <vt:lpwstr>PLAB</vt:lpwstr>
  </property>
  <property fmtid="{D5CDD505-2E9C-101B-9397-08002B2CF9AE}" pid="46" name="DocumentConstants.ConfidentailityStatement">
    <vt:lpwstr>This document is the property of Photronics, Inc. Unauthorized use or distribution is prohibited.</vt:lpwstr>
  </property>
  <property fmtid="{D5CDD505-2E9C-101B-9397-08002B2CF9AE}" pid="47" name="DocumentConstants.ConfidentialityNotice">
    <vt:lpwstr>This document contains confidential and proprietary information of Photronics, Inc. Unauthorized use, disclosure, or distribution is strictly prohibited. This information is intended solely for the use of the individual or entity to whom it is addressed. If you have received this document in error, please notify the sender immediately and delete the original and any copies. Any unauthorized review, use, disclosure, or distribution of this information is prohibited.</vt:lpwstr>
  </property>
  <property fmtid="{D5CDD505-2E9C-101B-9397-08002B2CF9AE}" pid="48" name="DocumentConstants.DontCopy">
    <vt:lpwstr>Unauthorized reproduction and communication is prohibited.</vt:lpwstr>
  </property>
  <property fmtid="{D5CDD505-2E9C-101B-9397-08002B2CF9AE}" pid="49" name="DocumentConstants.VersionWarning">
    <vt:lpwstr>This document might have been revised since it was printed. Check the document control system for the latest version before using or copying.</vt:lpwstr>
  </property>
  <property fmtid="{D5CDD505-2E9C-101B-9397-08002B2CF9AE}" pid="50" name="RevisionHistory.1.Version">
    <vt:lpwstr>2.0</vt:lpwstr>
  </property>
  <property fmtid="{D5CDD505-2E9C-101B-9397-08002B2CF9AE}" pid="51" name="RevisionHistory.1.Date">
    <vt:lpwstr>2023-06-13</vt:lpwstr>
  </property>
  <property fmtid="{D5CDD505-2E9C-101B-9397-08002B2CF9AE}" pid="52" name="RevisionHistory.1.Changes">
    <vt:lpwstr>Previous version with outdated standards</vt:lpwstr>
  </property>
  <property fmtid="{D5CDD505-2E9C-101B-9397-08002B2CF9AE}" pid="53" name="RevisionHistory.2.Version">
    <vt:lpwstr>3.0</vt:lpwstr>
  </property>
  <property fmtid="{D5CDD505-2E9C-101B-9397-08002B2CF9AE}" pid="54" name="RevisionHistory.2.Date">
    <vt:lpwstr>2024-06-13</vt:lpwstr>
  </property>
  <property fmtid="{D5CDD505-2E9C-101B-9397-08002B2CF9AE}" pid="55" name="RevisionHistory.2.Changes">
    <vt:lpwstr>Updated to align with current standards and compliance requirements</vt:lpwstr>
  </property>
</Properties>
</file>